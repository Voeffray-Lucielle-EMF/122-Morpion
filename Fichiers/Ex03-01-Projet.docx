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B065" w14:textId="4C167AA6" w:rsidR="0039670B" w:rsidRDefault="0039670B" w:rsidP="00965D88">
      <w:pPr>
        <w:pStyle w:val="P1-paragraphejustifi"/>
        <w:rPr>
          <w:b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4"/>
        <w:gridCol w:w="2168"/>
        <w:gridCol w:w="4344"/>
      </w:tblGrid>
      <w:tr w:rsidR="00883DCE" w:rsidRPr="00351E0C" w14:paraId="79353C59" w14:textId="77777777" w:rsidTr="00E1002A">
        <w:tc>
          <w:tcPr>
            <w:tcW w:w="1555" w:type="dxa"/>
            <w:tcBorders>
              <w:left w:val="single" w:sz="4" w:space="0" w:color="auto"/>
            </w:tcBorders>
            <w:shd w:val="clear" w:color="auto" w:fill="auto"/>
          </w:tcPr>
          <w:p w14:paraId="06BCFA79" w14:textId="77777777" w:rsidR="0039670B" w:rsidRPr="00883DCE" w:rsidRDefault="0039670B" w:rsidP="00883DCE">
            <w:pPr>
              <w:pStyle w:val="Titreobjectifs"/>
              <w:rPr>
                <w:rFonts w:ascii="Arial" w:hAnsi="Arial" w:cs="Arial"/>
                <w:sz w:val="24"/>
                <w:szCs w:val="24"/>
              </w:rPr>
            </w:pPr>
            <w:r w:rsidRPr="00883DCE">
              <w:rPr>
                <w:rFonts w:ascii="Arial" w:hAnsi="Arial" w:cs="Arial"/>
                <w:sz w:val="24"/>
                <w:szCs w:val="24"/>
              </w:rPr>
              <w:t>Durée</w:t>
            </w:r>
          </w:p>
          <w:p w14:paraId="1AE19707" w14:textId="24AEBFCA" w:rsidR="0039670B" w:rsidRPr="00883DCE" w:rsidRDefault="00E1002A" w:rsidP="00883DCE">
            <w:pPr>
              <w:pStyle w:val="Puc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39670B" w:rsidRPr="00883DCE">
              <w:rPr>
                <w:sz w:val="24"/>
                <w:szCs w:val="24"/>
              </w:rPr>
              <w:t xml:space="preserve"> période</w:t>
            </w:r>
            <w:r w:rsidR="009A682D">
              <w:rPr>
                <w:sz w:val="24"/>
                <w:szCs w:val="24"/>
              </w:rPr>
              <w:t>s</w:t>
            </w:r>
          </w:p>
        </w:tc>
        <w:tc>
          <w:tcPr>
            <w:tcW w:w="1704" w:type="dxa"/>
            <w:shd w:val="clear" w:color="auto" w:fill="auto"/>
          </w:tcPr>
          <w:p w14:paraId="5B6B9B51" w14:textId="77777777" w:rsidR="0039670B" w:rsidRPr="00883DCE" w:rsidRDefault="0039670B" w:rsidP="00883DCE">
            <w:pPr>
              <w:pStyle w:val="Titreobjectifs"/>
              <w:rPr>
                <w:rFonts w:ascii="Arial" w:hAnsi="Arial" w:cs="Arial"/>
                <w:sz w:val="24"/>
                <w:szCs w:val="24"/>
              </w:rPr>
            </w:pPr>
            <w:r w:rsidRPr="00883DCE">
              <w:rPr>
                <w:rFonts w:ascii="Arial" w:hAnsi="Arial" w:cs="Arial"/>
                <w:sz w:val="24"/>
                <w:szCs w:val="24"/>
              </w:rPr>
              <w:t>Matériel</w:t>
            </w:r>
          </w:p>
          <w:p w14:paraId="4A325FF8" w14:textId="0716DD63" w:rsidR="0039670B" w:rsidRPr="00883DCE" w:rsidRDefault="0039670B" w:rsidP="00CA0AF0">
            <w:pPr>
              <w:pStyle w:val="paragraphe"/>
              <w:rPr>
                <w:rFonts w:cs="Arial"/>
                <w:sz w:val="22"/>
                <w:szCs w:val="22"/>
              </w:rPr>
            </w:pPr>
            <w:r w:rsidRPr="00883DCE">
              <w:rPr>
                <w:rFonts w:cs="Arial"/>
                <w:sz w:val="22"/>
                <w:szCs w:val="22"/>
                <w:lang w:val="fr-CH"/>
              </w:rPr>
              <w:t>Internet</w:t>
            </w:r>
          </w:p>
        </w:tc>
        <w:tc>
          <w:tcPr>
            <w:tcW w:w="2168" w:type="dxa"/>
            <w:shd w:val="clear" w:color="auto" w:fill="auto"/>
          </w:tcPr>
          <w:p w14:paraId="09989C5E" w14:textId="77777777" w:rsidR="0039670B" w:rsidRPr="00883DCE" w:rsidRDefault="0039670B" w:rsidP="00883DCE">
            <w:pPr>
              <w:pStyle w:val="Titreobjectifs"/>
              <w:rPr>
                <w:rFonts w:ascii="Arial" w:hAnsi="Arial" w:cs="Arial"/>
                <w:sz w:val="24"/>
                <w:szCs w:val="24"/>
              </w:rPr>
            </w:pPr>
            <w:r w:rsidRPr="00883DCE">
              <w:rPr>
                <w:rFonts w:ascii="Arial" w:hAnsi="Arial" w:cs="Arial"/>
                <w:sz w:val="24"/>
                <w:szCs w:val="24"/>
              </w:rPr>
              <w:t>Conditions</w:t>
            </w:r>
          </w:p>
          <w:p w14:paraId="3EB36B82" w14:textId="6C5A5977" w:rsidR="0039670B" w:rsidRPr="00883DCE" w:rsidRDefault="0039670B" w:rsidP="00CA0AF0">
            <w:pPr>
              <w:pStyle w:val="paragraphe"/>
              <w:rPr>
                <w:rFonts w:cs="Arial"/>
                <w:sz w:val="22"/>
                <w:szCs w:val="22"/>
                <w:lang w:val="fr-CH"/>
              </w:rPr>
            </w:pPr>
            <w:r w:rsidRPr="00883DCE">
              <w:rPr>
                <w:rFonts w:cs="Arial"/>
                <w:sz w:val="22"/>
                <w:szCs w:val="22"/>
              </w:rPr>
              <w:t>Travail individuel</w:t>
            </w:r>
          </w:p>
        </w:tc>
        <w:tc>
          <w:tcPr>
            <w:tcW w:w="4344" w:type="dxa"/>
            <w:tcBorders>
              <w:right w:val="single" w:sz="4" w:space="0" w:color="auto"/>
            </w:tcBorders>
            <w:shd w:val="clear" w:color="auto" w:fill="auto"/>
          </w:tcPr>
          <w:p w14:paraId="04303E43" w14:textId="0A172D70" w:rsidR="0039670B" w:rsidRPr="00883DCE" w:rsidRDefault="0039670B" w:rsidP="00883DCE">
            <w:pPr>
              <w:pStyle w:val="Titreobjectifs"/>
              <w:rPr>
                <w:rFonts w:ascii="Arial" w:hAnsi="Arial" w:cs="Arial"/>
                <w:sz w:val="24"/>
                <w:szCs w:val="24"/>
              </w:rPr>
            </w:pPr>
            <w:r w:rsidRPr="00883DCE">
              <w:rPr>
                <w:rFonts w:ascii="Arial" w:hAnsi="Arial" w:cs="Arial"/>
                <w:sz w:val="24"/>
                <w:szCs w:val="24"/>
              </w:rPr>
              <w:t>Sujet</w:t>
            </w:r>
          </w:p>
          <w:p w14:paraId="49D13042" w14:textId="00CADE0E" w:rsidR="0039670B" w:rsidRPr="00883DCE" w:rsidRDefault="006C24FE" w:rsidP="00CA0AF0">
            <w:pPr>
              <w:pStyle w:val="paragraphe"/>
              <w:jc w:val="left"/>
              <w:rPr>
                <w:rFonts w:cs="Arial"/>
                <w:b/>
                <w:sz w:val="22"/>
                <w:szCs w:val="22"/>
                <w:lang w:val="fr-CH"/>
              </w:rPr>
            </w:pPr>
            <w:r>
              <w:rPr>
                <w:rFonts w:cs="Arial"/>
                <w:sz w:val="22"/>
                <w:szCs w:val="22"/>
                <w:lang w:val="fr-CH"/>
              </w:rPr>
              <w:t>Projet personnel</w:t>
            </w:r>
          </w:p>
        </w:tc>
      </w:tr>
    </w:tbl>
    <w:p w14:paraId="0A592383" w14:textId="53D40EDD" w:rsidR="0039670B" w:rsidRPr="00DC7336" w:rsidRDefault="0039670B" w:rsidP="0039670B">
      <w:pPr>
        <w:rPr>
          <w:rFonts w:cs="Arial"/>
          <w:b/>
          <w:sz w:val="16"/>
          <w:szCs w:val="16"/>
        </w:rPr>
      </w:pPr>
    </w:p>
    <w:p w14:paraId="18B411C3" w14:textId="77777777" w:rsidR="0039670B" w:rsidRDefault="0039670B" w:rsidP="0039670B">
      <w:pPr>
        <w:rPr>
          <w:rFonts w:cs="Arial"/>
          <w:b/>
          <w:szCs w:val="22"/>
        </w:rPr>
      </w:pPr>
    </w:p>
    <w:p w14:paraId="453DC14B" w14:textId="02A68A6B" w:rsidR="003712C6" w:rsidRDefault="003712C6" w:rsidP="00287E37">
      <w:pPr>
        <w:pStyle w:val="Titre1"/>
      </w:pPr>
      <w:r>
        <w:t>Consigne</w:t>
      </w:r>
    </w:p>
    <w:p w14:paraId="456980E6" w14:textId="4FA4084A" w:rsidR="008A1443" w:rsidRPr="008A1443" w:rsidRDefault="008A1443" w:rsidP="008A1443">
      <w:r>
        <w:t>Vous devez réaliser un petit projet personnel en PowerShell</w:t>
      </w:r>
      <w:r w:rsidR="002C0019">
        <w:t xml:space="preserve"> qui respecte les points suivants :</w:t>
      </w:r>
    </w:p>
    <w:p w14:paraId="4FADFC6A" w14:textId="5229BC20" w:rsidR="009A682D" w:rsidRDefault="009A682D" w:rsidP="009A682D">
      <w:pPr>
        <w:pStyle w:val="Paragraphedeliste"/>
        <w:numPr>
          <w:ilvl w:val="0"/>
          <w:numId w:val="23"/>
        </w:numPr>
      </w:pPr>
      <w:r>
        <w:t xml:space="preserve">Le script doit </w:t>
      </w:r>
      <w:r w:rsidR="00D1108F">
        <w:t xml:space="preserve">permettre d’automatiser une tâche système de votre </w:t>
      </w:r>
      <w:r w:rsidR="00180ED3">
        <w:t>choix.</w:t>
      </w:r>
      <w:r>
        <w:t xml:space="preserve"> </w:t>
      </w:r>
      <w:r w:rsidR="001F7547">
        <w:t>Il devra accepter au moins un argument en entrée</w:t>
      </w:r>
      <w:r>
        <w:t>.</w:t>
      </w:r>
    </w:p>
    <w:p w14:paraId="4388860B" w14:textId="7E9590B2" w:rsidR="00BA3923" w:rsidRDefault="009A682D" w:rsidP="00471549">
      <w:pPr>
        <w:pStyle w:val="Paragraphedeliste"/>
        <w:numPr>
          <w:ilvl w:val="0"/>
          <w:numId w:val="23"/>
        </w:numPr>
      </w:pPr>
      <w:r>
        <w:t xml:space="preserve">Le projet doit être réalisable en </w:t>
      </w:r>
      <w:r w:rsidR="006A082D">
        <w:t>4</w:t>
      </w:r>
      <w:r>
        <w:t xml:space="preserve"> jours de travail (</w:t>
      </w:r>
      <w:r w:rsidR="006A082D">
        <w:t>30</w:t>
      </w:r>
      <w:r>
        <w:t xml:space="preserve"> périodes) </w:t>
      </w:r>
    </w:p>
    <w:p w14:paraId="59525864" w14:textId="77777777" w:rsidR="006A082D" w:rsidRDefault="006A082D" w:rsidP="006A082D"/>
    <w:p w14:paraId="55BE60AF" w14:textId="6BE945C5" w:rsidR="00BA3923" w:rsidRDefault="00BA3923" w:rsidP="00BA3923">
      <w:pPr>
        <w:pStyle w:val="Titre1"/>
      </w:pPr>
      <w:r>
        <w:t>Cahier des charges</w:t>
      </w:r>
    </w:p>
    <w:p w14:paraId="58A8269A" w14:textId="4E69ED27" w:rsidR="0033101D" w:rsidRDefault="0033101D" w:rsidP="0033101D">
      <w:r w:rsidRPr="00A73DE8">
        <w:rPr>
          <w:b/>
          <w:bCs/>
        </w:rPr>
        <w:t>Avant de commencer le projet</w:t>
      </w:r>
      <w:r>
        <w:t xml:space="preserve">, vous devez rendre et faire valider </w:t>
      </w:r>
      <w:r w:rsidR="00A73DE8">
        <w:t xml:space="preserve">par l’enseignant </w:t>
      </w:r>
      <w:r>
        <w:t>un cahier des charges </w:t>
      </w:r>
      <w:r w:rsidR="00B6676E">
        <w:t>contenant :</w:t>
      </w:r>
    </w:p>
    <w:p w14:paraId="4E9DC24F" w14:textId="16773560" w:rsidR="00BA3923" w:rsidRDefault="00A73DE8" w:rsidP="00BA3923">
      <w:pPr>
        <w:pStyle w:val="Paragraphedeliste"/>
        <w:numPr>
          <w:ilvl w:val="0"/>
          <w:numId w:val="26"/>
        </w:numPr>
      </w:pPr>
      <w:r>
        <w:t>La d</w:t>
      </w:r>
      <w:r w:rsidR="00BA3923">
        <w:t xml:space="preserve">escription du projet (ex : </w:t>
      </w:r>
      <w:r w:rsidR="000B30CE">
        <w:t>c</w:t>
      </w:r>
      <w:r w:rsidR="00BA3923">
        <w:t>e projet sert à faire …)</w:t>
      </w:r>
    </w:p>
    <w:p w14:paraId="1BB87FA9" w14:textId="63B8A1B3" w:rsidR="00BA3923" w:rsidRDefault="000B30CE" w:rsidP="00BA3923">
      <w:pPr>
        <w:pStyle w:val="Paragraphedeliste"/>
        <w:numPr>
          <w:ilvl w:val="0"/>
          <w:numId w:val="26"/>
        </w:numPr>
      </w:pPr>
      <w:r>
        <w:t>Une courte e</w:t>
      </w:r>
      <w:r w:rsidR="00BA3923">
        <w:t>xplication du fonctionnement attendu</w:t>
      </w:r>
    </w:p>
    <w:p w14:paraId="736AAB14" w14:textId="59DFFACA" w:rsidR="00B868CA" w:rsidRDefault="00B868CA" w:rsidP="00BA3923">
      <w:pPr>
        <w:pStyle w:val="Paragraphedeliste"/>
        <w:numPr>
          <w:ilvl w:val="0"/>
          <w:numId w:val="26"/>
        </w:numPr>
      </w:pPr>
      <w:r>
        <w:t>Un modèle de cahier des charges est à disposition sur TEAMS</w:t>
      </w:r>
    </w:p>
    <w:p w14:paraId="323FC5AF" w14:textId="77777777" w:rsidR="00BA3923" w:rsidRDefault="00BA3923" w:rsidP="00BA3923"/>
    <w:p w14:paraId="7453BAFF" w14:textId="71451064" w:rsidR="00472A96" w:rsidRDefault="00BA3923" w:rsidP="00A73DE8">
      <w:pPr>
        <w:pStyle w:val="Titre1"/>
      </w:pPr>
      <w:r w:rsidRPr="004B5060">
        <w:t>Réalisation</w:t>
      </w:r>
    </w:p>
    <w:p w14:paraId="654018AA" w14:textId="652DC148" w:rsidR="00A2474F" w:rsidRDefault="00344EB9" w:rsidP="00A73DE8">
      <w:r>
        <w:t xml:space="preserve">La réalisation se fait de manière individuelle. </w:t>
      </w:r>
      <w:r w:rsidR="000A3D36">
        <w:t>Tenez</w:t>
      </w:r>
      <w:r>
        <w:t xml:space="preserve"> compte des conseils ci-dessous</w:t>
      </w:r>
    </w:p>
    <w:p w14:paraId="31C8A4E3" w14:textId="0D3FA34B" w:rsidR="0039670B" w:rsidRDefault="007A2BD8" w:rsidP="003712C6">
      <w:pPr>
        <w:pStyle w:val="P1-paragraphejustifi"/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5D681E34" wp14:editId="6B465C9D">
                <wp:extent cx="6210935" cy="2765442"/>
                <wp:effectExtent l="0" t="0" r="0" b="15875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2765442"/>
                          <a:chOff x="1215832" y="-66881"/>
                          <a:chExt cx="6244948" cy="2782205"/>
                        </a:xfrm>
                      </wpg:grpSpPr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832" y="120319"/>
                            <a:ext cx="6017801" cy="25950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1F633" w14:textId="51618516" w:rsidR="006C5516" w:rsidRPr="0033101D" w:rsidRDefault="006C5516" w:rsidP="006C551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b/>
                                  <w:bCs/>
                                  <w:i/>
                                  <w:iCs/>
                                  <w:szCs w:val="22"/>
                                </w:rPr>
                                <w:t>Code</w:t>
                              </w:r>
                            </w:p>
                            <w:p w14:paraId="468ACB4C" w14:textId="77777777" w:rsidR="00FE05E0" w:rsidRDefault="006C5516" w:rsidP="0033101D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 xml:space="preserve">Le code doit présenter un niveau de complexité jugé suffisant </w:t>
                              </w:r>
                            </w:p>
                            <w:p w14:paraId="1F3DDAD5" w14:textId="0CFA156E" w:rsidR="00FE05E0" w:rsidRDefault="00FE05E0" w:rsidP="00FE05E0">
                              <w:pPr>
                                <w:pStyle w:val="Paragraphedeliste"/>
                                <w:numPr>
                                  <w:ilvl w:val="1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U</w:t>
                              </w:r>
                              <w:r w:rsidR="00D9133F">
                                <w:rPr>
                                  <w:i/>
                                  <w:iCs/>
                                  <w:szCs w:val="22"/>
                                </w:rPr>
                                <w:t>tilisation de boucles</w:t>
                              </w:r>
                            </w:p>
                            <w:p w14:paraId="3F3F50E1" w14:textId="4016B78B" w:rsidR="007B08F5" w:rsidRDefault="007B08F5" w:rsidP="00FE05E0">
                              <w:pPr>
                                <w:pStyle w:val="Paragraphedeliste"/>
                                <w:numPr>
                                  <w:ilvl w:val="1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Le script contient au minimum un paramètre de lancement</w:t>
                              </w:r>
                            </w:p>
                            <w:p w14:paraId="69CEF384" w14:textId="5B02C056" w:rsidR="006C5516" w:rsidRDefault="00FE05E0" w:rsidP="00FE05E0">
                              <w:pPr>
                                <w:pStyle w:val="Paragraphedeliste"/>
                                <w:numPr>
                                  <w:ilvl w:val="1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Condition</w:t>
                              </w:r>
                              <w:r w:rsidR="00D9133F">
                                <w:rPr>
                                  <w:i/>
                                  <w:iCs/>
                                  <w:szCs w:val="22"/>
                                </w:rPr>
                                <w:t xml:space="preserve"> et tableaux</w:t>
                              </w:r>
                            </w:p>
                            <w:p w14:paraId="048E0737" w14:textId="7C352C34" w:rsidR="00FE05E0" w:rsidRDefault="000B7A80" w:rsidP="00FE05E0">
                              <w:pPr>
                                <w:pStyle w:val="Paragraphedeliste"/>
                                <w:numPr>
                                  <w:ilvl w:val="1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Éventuellement, u</w:t>
                              </w:r>
                              <w:r w:rsidR="006C36CB">
                                <w:rPr>
                                  <w:i/>
                                  <w:iCs/>
                                  <w:szCs w:val="22"/>
                                </w:rPr>
                                <w:t>tilisation d’une REST API</w:t>
                              </w:r>
                            </w:p>
                            <w:p w14:paraId="231B53F8" w14:textId="64780435" w:rsidR="000B7A80" w:rsidRPr="000B7A80" w:rsidRDefault="007B08F5" w:rsidP="000B7A80">
                              <w:pPr>
                                <w:pStyle w:val="Paragraphedeliste"/>
                                <w:numPr>
                                  <w:ilvl w:val="1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Écriture / lecture de fichier(s)</w:t>
                              </w:r>
                            </w:p>
                            <w:p w14:paraId="43610BDC" w14:textId="4A05DE55" w:rsidR="006C5516" w:rsidRDefault="006C5516" w:rsidP="0033101D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>Les erreurs doivent être gérées</w:t>
                              </w:r>
                              <w:r w:rsidR="00E2360F">
                                <w:rPr>
                                  <w:i/>
                                  <w:iCs/>
                                  <w:szCs w:val="22"/>
                                </w:rPr>
                                <w:t xml:space="preserve"> (Try and Catch)</w:t>
                              </w:r>
                            </w:p>
                            <w:p w14:paraId="744E3719" w14:textId="555194A3" w:rsidR="00E2206F" w:rsidRDefault="00E2206F" w:rsidP="00E2206F">
                              <w:pPr>
                                <w:pStyle w:val="Paragraphedeliste"/>
                                <w:numPr>
                                  <w:ilvl w:val="1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Utilisation de logs</w:t>
                              </w:r>
                            </w:p>
                            <w:p w14:paraId="7D10C8E4" w14:textId="127BE330" w:rsidR="006C5516" w:rsidRPr="0033101D" w:rsidRDefault="006C5516" w:rsidP="0033101D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>Le code sera commenté et indenté</w:t>
                              </w:r>
                            </w:p>
                            <w:p w14:paraId="07F7C818" w14:textId="35C7710B" w:rsidR="006C5516" w:rsidRPr="0033101D" w:rsidRDefault="006C5516" w:rsidP="0033101D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>Le code sera pourvu d’un entête comportant votre nom, la date et une explication sur la fonction réalisée et la version.</w:t>
                              </w:r>
                            </w:p>
                            <w:p w14:paraId="47C3FE89" w14:textId="6B533571" w:rsidR="006C5516" w:rsidRPr="0033101D" w:rsidRDefault="006C5516" w:rsidP="0033101D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>Le code doit être portable (utilisez des variables d’environnement</w:t>
                              </w:r>
                              <w:r w:rsidR="009C1E05">
                                <w:rPr>
                                  <w:i/>
                                  <w:iCs/>
                                  <w:szCs w:val="22"/>
                                </w:rPr>
                                <w:t xml:space="preserve"> si besoin</w:t>
                              </w: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>)</w:t>
                              </w:r>
                            </w:p>
                            <w:p w14:paraId="555732AB" w14:textId="44AEBE58" w:rsidR="007A2BD8" w:rsidRDefault="006C5516" w:rsidP="007A2BD8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 w:rsidRPr="0033101D">
                                <w:rPr>
                                  <w:i/>
                                  <w:iCs/>
                                  <w:szCs w:val="22"/>
                                </w:rPr>
                                <w:t>Le code sera optimisé (le même bloc d’instruction ne devrait pas figurer deux fois)</w:t>
                              </w:r>
                            </w:p>
                            <w:p w14:paraId="3007B97B" w14:textId="6CF57912" w:rsidR="00E07254" w:rsidRPr="00D9133F" w:rsidRDefault="00E07254" w:rsidP="007A2BD8">
                              <w:pPr>
                                <w:pStyle w:val="Paragraphedeliste"/>
                                <w:numPr>
                                  <w:ilvl w:val="0"/>
                                  <w:numId w:val="24"/>
                                </w:numPr>
                                <w:rPr>
                                  <w:i/>
                                  <w:iCs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 xml:space="preserve">Une lecture </w:t>
                              </w:r>
                              <w:r w:rsidR="009C1E05">
                                <w:rPr>
                                  <w:i/>
                                  <w:iCs/>
                                  <w:szCs w:val="22"/>
                                </w:rPr>
                                <w:t>et/</w:t>
                              </w:r>
                              <w:r>
                                <w:rPr>
                                  <w:i/>
                                  <w:iCs/>
                                  <w:szCs w:val="22"/>
                                </w:rPr>
                                <w:t>ou écriture sur un fichier doit être réalisées</w:t>
                              </w:r>
                            </w:p>
                          </w:txbxContent>
                        </wps:txbx>
                        <wps:bodyPr rot="0" vert="horz" wrap="square" lIns="91440" tIns="45720" rIns="32400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6921030" y="-66881"/>
                            <a:ext cx="539750" cy="385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681E34" id="Groupe 9" o:spid="_x0000_s1026" style="width:489.05pt;height:217.75pt;mso-position-horizontal-relative:char;mso-position-vertical-relative:line" coordorigin="12158,-668" coordsize="62449,278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12158;top:1203;width:60178;height:25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" fillcolor="white [3201]" strokecolor="#ffc000 [3207]" strokeweight="1pt">
                  <v:textbox style="mso-fit-shape-to-text:t" inset=",,9mm">
                    <w:txbxContent>
                      <w:p w14:paraId="5981F633" w14:textId="51618516" w:rsidR="006C5516" w:rsidRPr="0033101D" w:rsidRDefault="006C5516" w:rsidP="006C5516">
                        <w:pPr>
                          <w:rPr>
                            <w:b/>
                            <w:bCs/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b/>
                            <w:bCs/>
                            <w:i/>
                            <w:iCs/>
                            <w:szCs w:val="22"/>
                          </w:rPr>
                          <w:t>Code</w:t>
                        </w:r>
                      </w:p>
                      <w:p w14:paraId="468ACB4C" w14:textId="77777777" w:rsidR="00FE05E0" w:rsidRDefault="006C5516" w:rsidP="0033101D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i/>
                            <w:iCs/>
                            <w:szCs w:val="22"/>
                          </w:rPr>
                          <w:t xml:space="preserve">Le code doit présenter un niveau de complexité jugé suffisant </w:t>
                        </w:r>
                      </w:p>
                      <w:p w14:paraId="1F3DDAD5" w14:textId="0CFA156E" w:rsidR="00FE05E0" w:rsidRDefault="00FE05E0" w:rsidP="00FE05E0">
                        <w:pPr>
                          <w:pStyle w:val="Paragraphedeliste"/>
                          <w:numPr>
                            <w:ilvl w:val="1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>U</w:t>
                        </w:r>
                        <w:r w:rsidR="00D9133F">
                          <w:rPr>
                            <w:i/>
                            <w:iCs/>
                            <w:szCs w:val="22"/>
                          </w:rPr>
                          <w:t>tilisation de boucles</w:t>
                        </w:r>
                      </w:p>
                      <w:p w14:paraId="3F3F50E1" w14:textId="4016B78B" w:rsidR="007B08F5" w:rsidRDefault="007B08F5" w:rsidP="00FE05E0">
                        <w:pPr>
                          <w:pStyle w:val="Paragraphedeliste"/>
                          <w:numPr>
                            <w:ilvl w:val="1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>Le script contient au minimum un paramètre de lancement</w:t>
                        </w:r>
                      </w:p>
                      <w:p w14:paraId="69CEF384" w14:textId="5B02C056" w:rsidR="006C5516" w:rsidRDefault="00FE05E0" w:rsidP="00FE05E0">
                        <w:pPr>
                          <w:pStyle w:val="Paragraphedeliste"/>
                          <w:numPr>
                            <w:ilvl w:val="1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>Condition</w:t>
                        </w:r>
                        <w:r w:rsidR="00D9133F">
                          <w:rPr>
                            <w:i/>
                            <w:iCs/>
                            <w:szCs w:val="22"/>
                          </w:rPr>
                          <w:t xml:space="preserve"> et tableaux</w:t>
                        </w:r>
                      </w:p>
                      <w:p w14:paraId="048E0737" w14:textId="7C352C34" w:rsidR="00FE05E0" w:rsidRDefault="000B7A80" w:rsidP="00FE05E0">
                        <w:pPr>
                          <w:pStyle w:val="Paragraphedeliste"/>
                          <w:numPr>
                            <w:ilvl w:val="1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>Éventuellement, u</w:t>
                        </w:r>
                        <w:r w:rsidR="006C36CB">
                          <w:rPr>
                            <w:i/>
                            <w:iCs/>
                            <w:szCs w:val="22"/>
                          </w:rPr>
                          <w:t>tilisation d’une REST API</w:t>
                        </w:r>
                      </w:p>
                      <w:p w14:paraId="231B53F8" w14:textId="64780435" w:rsidR="000B7A80" w:rsidRPr="000B7A80" w:rsidRDefault="007B08F5" w:rsidP="000B7A80">
                        <w:pPr>
                          <w:pStyle w:val="Paragraphedeliste"/>
                          <w:numPr>
                            <w:ilvl w:val="1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>Écriture / lecture de fichier(s)</w:t>
                        </w:r>
                      </w:p>
                      <w:p w14:paraId="43610BDC" w14:textId="4A05DE55" w:rsidR="006C5516" w:rsidRDefault="006C5516" w:rsidP="0033101D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i/>
                            <w:iCs/>
                            <w:szCs w:val="22"/>
                          </w:rPr>
                          <w:t>Les erreurs doivent être gérées</w:t>
                        </w:r>
                        <w:r w:rsidR="00E2360F">
                          <w:rPr>
                            <w:i/>
                            <w:iCs/>
                            <w:szCs w:val="22"/>
                          </w:rPr>
                          <w:t xml:space="preserve"> (Try and Catch)</w:t>
                        </w:r>
                      </w:p>
                      <w:p w14:paraId="744E3719" w14:textId="555194A3" w:rsidR="00E2206F" w:rsidRDefault="00E2206F" w:rsidP="00E2206F">
                        <w:pPr>
                          <w:pStyle w:val="Paragraphedeliste"/>
                          <w:numPr>
                            <w:ilvl w:val="1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>Utilisation de logs</w:t>
                        </w:r>
                      </w:p>
                      <w:p w14:paraId="7D10C8E4" w14:textId="127BE330" w:rsidR="006C5516" w:rsidRPr="0033101D" w:rsidRDefault="006C5516" w:rsidP="0033101D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i/>
                            <w:iCs/>
                            <w:szCs w:val="22"/>
                          </w:rPr>
                          <w:t>Le code sera commenté et indenté</w:t>
                        </w:r>
                      </w:p>
                      <w:p w14:paraId="07F7C818" w14:textId="35C7710B" w:rsidR="006C5516" w:rsidRPr="0033101D" w:rsidRDefault="006C5516" w:rsidP="0033101D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i/>
                            <w:iCs/>
                            <w:szCs w:val="22"/>
                          </w:rPr>
                          <w:t>Le code sera pourvu d’un entête comportant votre nom, la date et une explication sur la fonction réalisée et la version.</w:t>
                        </w:r>
                      </w:p>
                      <w:p w14:paraId="47C3FE89" w14:textId="6B533571" w:rsidR="006C5516" w:rsidRPr="0033101D" w:rsidRDefault="006C5516" w:rsidP="0033101D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i/>
                            <w:iCs/>
                            <w:szCs w:val="22"/>
                          </w:rPr>
                          <w:t>Le code doit être portable (utilisez des variables d’environnement</w:t>
                        </w:r>
                        <w:r w:rsidR="009C1E05">
                          <w:rPr>
                            <w:i/>
                            <w:iCs/>
                            <w:szCs w:val="22"/>
                          </w:rPr>
                          <w:t xml:space="preserve"> si besoin</w:t>
                        </w:r>
                        <w:r w:rsidRPr="0033101D">
                          <w:rPr>
                            <w:i/>
                            <w:iCs/>
                            <w:szCs w:val="22"/>
                          </w:rPr>
                          <w:t>)</w:t>
                        </w:r>
                      </w:p>
                      <w:p w14:paraId="555732AB" w14:textId="44AEBE58" w:rsidR="007A2BD8" w:rsidRDefault="006C5516" w:rsidP="007A2BD8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 w:rsidRPr="0033101D">
                          <w:rPr>
                            <w:i/>
                            <w:iCs/>
                            <w:szCs w:val="22"/>
                          </w:rPr>
                          <w:t>Le code sera optimisé (le même bloc d’instruction ne devrait pas figurer deux fois)</w:t>
                        </w:r>
                      </w:p>
                      <w:p w14:paraId="3007B97B" w14:textId="6CF57912" w:rsidR="00E07254" w:rsidRPr="00D9133F" w:rsidRDefault="00E07254" w:rsidP="007A2BD8">
                        <w:pPr>
                          <w:pStyle w:val="Paragraphedeliste"/>
                          <w:numPr>
                            <w:ilvl w:val="0"/>
                            <w:numId w:val="24"/>
                          </w:numPr>
                          <w:rPr>
                            <w:i/>
                            <w:iCs/>
                            <w:szCs w:val="22"/>
                          </w:rPr>
                        </w:pPr>
                        <w:r>
                          <w:rPr>
                            <w:i/>
                            <w:iCs/>
                            <w:szCs w:val="22"/>
                          </w:rPr>
                          <w:t xml:space="preserve">Une lecture </w:t>
                        </w:r>
                        <w:r w:rsidR="009C1E05">
                          <w:rPr>
                            <w:i/>
                            <w:iCs/>
                            <w:szCs w:val="22"/>
                          </w:rPr>
                          <w:t>et/</w:t>
                        </w:r>
                        <w:r>
                          <w:rPr>
                            <w:i/>
                            <w:iCs/>
                            <w:szCs w:val="22"/>
                          </w:rPr>
                          <w:t>ou écriture sur un fichier doit être réalisées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left:69210;top:-668;width:5397;height:38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">
                  <v:imagedata r:id="rId12" o:title=""/>
                </v:shape>
                <w10:anchorlock/>
              </v:group>
            </w:pict>
          </mc:Fallback>
        </mc:AlternateContent>
      </w:r>
    </w:p>
    <w:p w14:paraId="45EC7AD2" w14:textId="77777777" w:rsidR="002D7ECA" w:rsidRDefault="002D7ECA">
      <w:pPr>
        <w:rPr>
          <w:b/>
          <w:sz w:val="24"/>
          <w:szCs w:val="24"/>
        </w:rPr>
      </w:pPr>
      <w:r>
        <w:br w:type="page"/>
      </w:r>
    </w:p>
    <w:p w14:paraId="0FDEB0DA" w14:textId="5764826D" w:rsidR="0039670B" w:rsidRDefault="004B5060" w:rsidP="00287E37">
      <w:pPr>
        <w:pStyle w:val="Titre1"/>
      </w:pPr>
      <w:r>
        <w:lastRenderedPageBreak/>
        <w:t>Documentation du projet</w:t>
      </w:r>
    </w:p>
    <w:p w14:paraId="3A0A2959" w14:textId="3C7F11DD" w:rsidR="00E129B5" w:rsidRDefault="00E129B5" w:rsidP="00E129B5">
      <w:r>
        <w:t>Votre documentation de projet contiendra au minimum les éléments suivants :</w:t>
      </w:r>
    </w:p>
    <w:p w14:paraId="7B9EC220" w14:textId="2C2A582D" w:rsidR="00A2474F" w:rsidRPr="002D2124" w:rsidRDefault="00731E24" w:rsidP="00F83B8B">
      <w:pPr>
        <w:pStyle w:val="Paragraphedeliste"/>
        <w:numPr>
          <w:ilvl w:val="0"/>
          <w:numId w:val="30"/>
        </w:numPr>
      </w:pPr>
      <w:r>
        <w:t>Les d</w:t>
      </w:r>
      <w:r w:rsidR="00E129B5">
        <w:t>ifférences par rapport au cahier des charges initial (avec justification)</w:t>
      </w:r>
    </w:p>
    <w:p w14:paraId="35B69067" w14:textId="2096E234" w:rsidR="00F64E2F" w:rsidRDefault="00A2474F" w:rsidP="00731E24">
      <w:pPr>
        <w:pStyle w:val="Paragraphedeliste"/>
        <w:numPr>
          <w:ilvl w:val="0"/>
          <w:numId w:val="30"/>
        </w:numPr>
      </w:pPr>
      <w:r w:rsidRPr="00897ACD">
        <w:t>Une explication</w:t>
      </w:r>
      <w:r>
        <w:t xml:space="preserve"> qui décrit </w:t>
      </w:r>
      <w:r w:rsidRPr="009831A3">
        <w:t xml:space="preserve">comment lancer le </w:t>
      </w:r>
      <w:r w:rsidR="008F6B8F">
        <w:t>script</w:t>
      </w:r>
      <w:r>
        <w:t xml:space="preserve"> (quel fichier .ps1 lancer</w:t>
      </w:r>
      <w:r w:rsidR="00E9135E">
        <w:t>, les paramètres</w:t>
      </w:r>
      <w:r>
        <w:t>)</w:t>
      </w:r>
    </w:p>
    <w:p w14:paraId="7C7C177A" w14:textId="77777777" w:rsidR="00F64E2F" w:rsidRDefault="00F64E2F" w:rsidP="00731E24">
      <w:pPr>
        <w:pStyle w:val="Paragraphedeliste"/>
        <w:numPr>
          <w:ilvl w:val="0"/>
          <w:numId w:val="30"/>
        </w:numPr>
      </w:pPr>
      <w:r>
        <w:t>L</w:t>
      </w:r>
      <w:r w:rsidR="00A2474F">
        <w:t xml:space="preserve">e nom des fichiers qui composent le projet </w:t>
      </w:r>
      <w:r>
        <w:t>avec leur utilité</w:t>
      </w:r>
    </w:p>
    <w:p w14:paraId="148A5112" w14:textId="3D3BB8ED" w:rsidR="00A2474F" w:rsidRPr="008217F9" w:rsidRDefault="00F64E2F" w:rsidP="00731E24">
      <w:pPr>
        <w:pStyle w:val="Paragraphedeliste"/>
        <w:numPr>
          <w:ilvl w:val="0"/>
          <w:numId w:val="30"/>
        </w:numPr>
      </w:pPr>
      <w:r>
        <w:t>Une explication du fonctionnement de votre projet</w:t>
      </w:r>
    </w:p>
    <w:p w14:paraId="00AF2D2F" w14:textId="74E3E1E9" w:rsidR="00F64E2F" w:rsidRDefault="00A2474F" w:rsidP="00731E24">
      <w:pPr>
        <w:pStyle w:val="Paragraphedeliste"/>
        <w:numPr>
          <w:ilvl w:val="0"/>
          <w:numId w:val="30"/>
        </w:numPr>
      </w:pPr>
      <w:r w:rsidRPr="009831A3">
        <w:t xml:space="preserve">Un </w:t>
      </w:r>
      <w:r w:rsidR="00174A10">
        <w:t>diagramme de flux</w:t>
      </w:r>
      <w:r>
        <w:t xml:space="preserve"> simple </w:t>
      </w:r>
      <w:r w:rsidRPr="008217F9">
        <w:t>qui décrit le fonctionnement général du projet</w:t>
      </w:r>
      <w:r>
        <w:t xml:space="preserve"> ou d’une partie du projet</w:t>
      </w:r>
    </w:p>
    <w:p w14:paraId="708CC33B" w14:textId="43303037" w:rsidR="00F64E2F" w:rsidRDefault="00A2474F" w:rsidP="00731E24">
      <w:pPr>
        <w:pStyle w:val="Paragraphedeliste"/>
        <w:numPr>
          <w:ilvl w:val="0"/>
          <w:numId w:val="30"/>
        </w:numPr>
      </w:pPr>
      <w:r>
        <w:t>Un p</w:t>
      </w:r>
      <w:r w:rsidRPr="00D74CE1">
        <w:t>rotocol</w:t>
      </w:r>
      <w:r>
        <w:t>e</w:t>
      </w:r>
      <w:r w:rsidRPr="00D74CE1">
        <w:t xml:space="preserve"> de t</w:t>
      </w:r>
      <w:r>
        <w:t xml:space="preserve">est </w:t>
      </w:r>
      <w:r w:rsidRPr="008217F9">
        <w:t xml:space="preserve">avec au moins </w:t>
      </w:r>
      <w:r w:rsidR="00597C27">
        <w:t>5</w:t>
      </w:r>
      <w:r w:rsidRPr="008217F9">
        <w:t xml:space="preserve"> </w:t>
      </w:r>
      <w:r w:rsidR="00597C27">
        <w:t>tests fonctionnels</w:t>
      </w:r>
    </w:p>
    <w:p w14:paraId="7B623D98" w14:textId="77777777" w:rsidR="00A2474F" w:rsidRDefault="00A2474F" w:rsidP="002D7ECA"/>
    <w:p w14:paraId="32639EE0" w14:textId="77777777" w:rsidR="00A2474F" w:rsidRPr="00A2474F" w:rsidRDefault="00A2474F" w:rsidP="002D7ECA"/>
    <w:p w14:paraId="496C19DA" w14:textId="648B8480" w:rsidR="002D7ECA" w:rsidRPr="008217F9" w:rsidRDefault="002D7ECA" w:rsidP="002D7ECA">
      <w:r w:rsidRPr="008217F9">
        <w:t xml:space="preserve">Un document Word intitulé </w:t>
      </w:r>
      <w:r>
        <w:t>« </w:t>
      </w:r>
      <w:r w:rsidRPr="008217F9">
        <w:t>» dans lequel vous décrirez les éléments suivants :</w:t>
      </w:r>
    </w:p>
    <w:p w14:paraId="287676E3" w14:textId="77777777" w:rsidR="00287E37" w:rsidRDefault="00287E37" w:rsidP="00731E24">
      <w:pPr>
        <w:shd w:val="clear" w:color="auto" w:fill="FFFFFF"/>
        <w:autoSpaceDE w:val="0"/>
        <w:autoSpaceDN w:val="0"/>
        <w:adjustRightInd w:val="0"/>
      </w:pPr>
    </w:p>
    <w:p w14:paraId="308D980A" w14:textId="0C72A051" w:rsidR="00287E37" w:rsidRDefault="00FF0EC8" w:rsidP="00C922FC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i/>
          <w:iCs/>
          <w:sz w:val="18"/>
          <w:szCs w:val="16"/>
        </w:rPr>
      </w:pPr>
      <w:r>
        <w:rPr>
          <w:noProof/>
        </w:rPr>
        <mc:AlternateContent>
          <mc:Choice Requires="wpg">
            <w:drawing>
              <wp:inline distT="0" distB="0" distL="0" distR="0" wp14:anchorId="247D07D6" wp14:editId="466D7BFC">
                <wp:extent cx="4406900" cy="1198443"/>
                <wp:effectExtent l="0" t="57150" r="12700" b="20955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900" cy="1198443"/>
                          <a:chOff x="1025522" y="6939"/>
                          <a:chExt cx="4409661" cy="1199783"/>
                        </a:xfrm>
                      </wpg:grpSpPr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820" y="95939"/>
                            <a:ext cx="4219363" cy="11107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DDC39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86B72" w14:textId="0F0A22D6" w:rsidR="00FF0EC8" w:rsidRDefault="00731E24" w:rsidP="00FF0EC8">
                              <w:pPr>
                                <w:spacing w:before="120"/>
                                <w:ind w:left="624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</w:rPr>
                                <w:t>A rendre</w:t>
                              </w:r>
                              <w:r w:rsidR="005C4E2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</w:rPr>
                                <w:t xml:space="preserve"> dans la </w:t>
                              </w:r>
                              <w:proofErr w:type="spellStart"/>
                              <w:r w:rsidR="005C4E2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</w:rPr>
                                <w:t>ProfBox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</w:rPr>
                                <w:t> :</w:t>
                              </w:r>
                            </w:p>
                            <w:p w14:paraId="55B3047C" w14:textId="1D15F503" w:rsidR="00731E24" w:rsidRDefault="003A2FDB" w:rsidP="00731E24">
                              <w:pPr>
                                <w:pStyle w:val="Paragraphedeliste"/>
                                <w:numPr>
                                  <w:ilvl w:val="0"/>
                                  <w:numId w:val="31"/>
                                </w:numPr>
                                <w:spacing w:before="120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 xml:space="preserve">La documentation de projet dans un fichier </w:t>
                              </w:r>
                              <w:r w:rsidR="00784EBA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 xml:space="preserve">Word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intitulé « </w:t>
                              </w:r>
                              <w:r w:rsidRPr="003A2FDB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122-&lt;</w:t>
                              </w:r>
                              <w:r w:rsidR="00784EBA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N</w:t>
                              </w:r>
                              <w:r w:rsidRPr="003A2FDB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om&gt;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&lt;</w:t>
                              </w:r>
                              <w:r w:rsidR="00784EBA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Prénom&gt;</w:t>
                              </w:r>
                              <w:r w:rsidRPr="003A2FDB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-Projet.docx</w:t>
                              </w:r>
                              <w:r w:rsidR="005C4E2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 »</w:t>
                              </w:r>
                            </w:p>
                            <w:p w14:paraId="60251179" w14:textId="379FF338" w:rsidR="00784EBA" w:rsidRPr="00731E24" w:rsidRDefault="00784EBA" w:rsidP="002D6CB7">
                              <w:pPr>
                                <w:pStyle w:val="Paragraphedeliste"/>
                                <w:numPr>
                                  <w:ilvl w:val="0"/>
                                  <w:numId w:val="31"/>
                                </w:numPr>
                                <w:spacing w:before="120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</w:pPr>
                              <w:r w:rsidRPr="005C4E2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 xml:space="preserve">Tous les fichiers du projet (code source, images, etc..) dans un </w:t>
                              </w:r>
                              <w:r w:rsidR="005C4E27" w:rsidRPr="005C4E2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6"/>
                                  <w:lang w:val="fr-FR"/>
                                </w:rPr>
                                <w:t>fichier ZIP intitulé « 122-&lt;Nom&gt;&lt;Prénom&gt;-Projet.zip »</w:t>
                              </w:r>
                            </w:p>
                          </w:txbxContent>
                        </wps:txbx>
                        <wps:bodyPr rot="0" vert="horz" wrap="square" lIns="91440" tIns="45720" rIns="324000" bIns="45720" anchor="t" anchorCtr="0">
                          <a:noAutofit/>
                        </wps:bodyPr>
                      </wps:wsp>
                      <wps:wsp>
                        <wps:cNvPr id="3" name="Image 12"/>
                        <wps:cNvSpPr/>
                        <wps:spPr>
                          <a:xfrm rot="737212" flipV="1">
                            <a:off x="1025522" y="6939"/>
                            <a:ext cx="609211" cy="372670"/>
                          </a:xfrm>
                          <a:custGeom>
                            <a:avLst/>
                            <a:gdLst>
                              <a:gd name="connsiteX0" fmla="*/ 51040 w 609211"/>
                              <a:gd name="connsiteY0" fmla="*/ 368264 h 372670"/>
                              <a:gd name="connsiteX1" fmla="*/ 11630 w 609211"/>
                              <a:gd name="connsiteY1" fmla="*/ 316533 h 372670"/>
                              <a:gd name="connsiteX2" fmla="*/ -1571 w 609211"/>
                              <a:gd name="connsiteY2" fmla="*/ 186537 h 372670"/>
                              <a:gd name="connsiteX3" fmla="*/ 87067 w 609211"/>
                              <a:gd name="connsiteY3" fmla="*/ 58781 h 372670"/>
                              <a:gd name="connsiteX4" fmla="*/ 187667 w 609211"/>
                              <a:gd name="connsiteY4" fmla="*/ 17244 h 372670"/>
                              <a:gd name="connsiteX5" fmla="*/ 226458 w 609211"/>
                              <a:gd name="connsiteY5" fmla="*/ 11623 h 372670"/>
                              <a:gd name="connsiteX6" fmla="*/ 284120 w 609211"/>
                              <a:gd name="connsiteY6" fmla="*/ 11623 h 372670"/>
                              <a:gd name="connsiteX7" fmla="*/ 404782 w 609211"/>
                              <a:gd name="connsiteY7" fmla="*/ 35249 h 372670"/>
                              <a:gd name="connsiteX8" fmla="*/ 436139 w 609211"/>
                              <a:gd name="connsiteY8" fmla="*/ 43300 h 372670"/>
                              <a:gd name="connsiteX9" fmla="*/ 437521 w 609211"/>
                              <a:gd name="connsiteY9" fmla="*/ 37202 h 372670"/>
                              <a:gd name="connsiteX10" fmla="*/ 442334 w 609211"/>
                              <a:gd name="connsiteY10" fmla="*/ 13909 h 372670"/>
                              <a:gd name="connsiteX11" fmla="*/ 446051 w 609211"/>
                              <a:gd name="connsiteY11" fmla="*/ -3525 h 372670"/>
                              <a:gd name="connsiteX12" fmla="*/ 525063 w 609211"/>
                              <a:gd name="connsiteY12" fmla="*/ 66450 h 372670"/>
                              <a:gd name="connsiteX13" fmla="*/ 603455 w 609211"/>
                              <a:gd name="connsiteY13" fmla="*/ 136807 h 372670"/>
                              <a:gd name="connsiteX14" fmla="*/ 403638 w 609211"/>
                              <a:gd name="connsiteY14" fmla="*/ 202781 h 372670"/>
                              <a:gd name="connsiteX15" fmla="*/ 404877 w 609211"/>
                              <a:gd name="connsiteY15" fmla="*/ 195255 h 372670"/>
                              <a:gd name="connsiteX16" fmla="*/ 407784 w 609211"/>
                              <a:gd name="connsiteY16" fmla="*/ 181298 h 372670"/>
                              <a:gd name="connsiteX17" fmla="*/ 411597 w 609211"/>
                              <a:gd name="connsiteY17" fmla="*/ 163101 h 372670"/>
                              <a:gd name="connsiteX18" fmla="*/ 413979 w 609211"/>
                              <a:gd name="connsiteY18" fmla="*/ 150859 h 372670"/>
                              <a:gd name="connsiteX19" fmla="*/ 395156 w 609211"/>
                              <a:gd name="connsiteY19" fmla="*/ 143666 h 372670"/>
                              <a:gd name="connsiteX20" fmla="*/ 173322 w 609211"/>
                              <a:gd name="connsiteY20" fmla="*/ 114180 h 372670"/>
                              <a:gd name="connsiteX21" fmla="*/ 101650 w 609211"/>
                              <a:gd name="connsiteY21" fmla="*/ 146381 h 372670"/>
                              <a:gd name="connsiteX22" fmla="*/ 76011 w 609211"/>
                              <a:gd name="connsiteY22" fmla="*/ 171056 h 372670"/>
                              <a:gd name="connsiteX23" fmla="*/ 52899 w 609211"/>
                              <a:gd name="connsiteY23" fmla="*/ 242746 h 372670"/>
                              <a:gd name="connsiteX24" fmla="*/ 59761 w 609211"/>
                              <a:gd name="connsiteY24" fmla="*/ 279663 h 372670"/>
                              <a:gd name="connsiteX25" fmla="*/ 68434 w 609211"/>
                              <a:gd name="connsiteY25" fmla="*/ 359928 h 372670"/>
                              <a:gd name="connsiteX26" fmla="*/ 59809 w 609211"/>
                              <a:gd name="connsiteY26" fmla="*/ 368645 h 372670"/>
                              <a:gd name="connsiteX27" fmla="*/ 51040 w 609211"/>
                              <a:gd name="connsiteY27" fmla="*/ 368264 h 372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609211" h="372670">
                                <a:moveTo>
                                  <a:pt x="51040" y="368264"/>
                                </a:moveTo>
                                <a:cubicBezTo>
                                  <a:pt x="38650" y="364310"/>
                                  <a:pt x="23257" y="344065"/>
                                  <a:pt x="11630" y="316533"/>
                                </a:cubicBezTo>
                                <a:cubicBezTo>
                                  <a:pt x="-5336" y="276234"/>
                                  <a:pt x="-10196" y="228456"/>
                                  <a:pt x="-1571" y="186537"/>
                                </a:cubicBezTo>
                                <a:cubicBezTo>
                                  <a:pt x="9199" y="134139"/>
                                  <a:pt x="39555" y="90411"/>
                                  <a:pt x="87067" y="58781"/>
                                </a:cubicBezTo>
                                <a:cubicBezTo>
                                  <a:pt x="116566" y="39156"/>
                                  <a:pt x="151592" y="24675"/>
                                  <a:pt x="187667" y="17244"/>
                                </a:cubicBezTo>
                                <a:cubicBezTo>
                                  <a:pt x="200533" y="14576"/>
                                  <a:pt x="210541" y="13147"/>
                                  <a:pt x="226458" y="11623"/>
                                </a:cubicBezTo>
                                <a:cubicBezTo>
                                  <a:pt x="238562" y="10479"/>
                                  <a:pt x="270777" y="10479"/>
                                  <a:pt x="284120" y="11623"/>
                                </a:cubicBezTo>
                                <a:cubicBezTo>
                                  <a:pt x="322530" y="14909"/>
                                  <a:pt x="350217" y="20340"/>
                                  <a:pt x="404782" y="35249"/>
                                </a:cubicBezTo>
                                <a:cubicBezTo>
                                  <a:pt x="426560" y="41204"/>
                                  <a:pt x="435853" y="43586"/>
                                  <a:pt x="436139" y="43300"/>
                                </a:cubicBezTo>
                                <a:cubicBezTo>
                                  <a:pt x="436187" y="43252"/>
                                  <a:pt x="436806" y="40489"/>
                                  <a:pt x="437521" y="37202"/>
                                </a:cubicBezTo>
                                <a:cubicBezTo>
                                  <a:pt x="438188" y="33916"/>
                                  <a:pt x="440333" y="23436"/>
                                  <a:pt x="442334" y="13909"/>
                                </a:cubicBezTo>
                                <a:cubicBezTo>
                                  <a:pt x="444288" y="4335"/>
                                  <a:pt x="445956" y="-3478"/>
                                  <a:pt x="446051" y="-3525"/>
                                </a:cubicBezTo>
                                <a:cubicBezTo>
                                  <a:pt x="446099" y="-3620"/>
                                  <a:pt x="481649" y="27914"/>
                                  <a:pt x="525063" y="66450"/>
                                </a:cubicBezTo>
                                <a:cubicBezTo>
                                  <a:pt x="568476" y="104987"/>
                                  <a:pt x="603741" y="136664"/>
                                  <a:pt x="603455" y="136807"/>
                                </a:cubicBezTo>
                                <a:cubicBezTo>
                                  <a:pt x="602121" y="137569"/>
                                  <a:pt x="403829" y="203019"/>
                                  <a:pt x="403638" y="202781"/>
                                </a:cubicBezTo>
                                <a:cubicBezTo>
                                  <a:pt x="403495" y="202638"/>
                                  <a:pt x="404067" y="199256"/>
                                  <a:pt x="404877" y="195255"/>
                                </a:cubicBezTo>
                                <a:cubicBezTo>
                                  <a:pt x="405735" y="191253"/>
                                  <a:pt x="407022" y="184965"/>
                                  <a:pt x="407784" y="181298"/>
                                </a:cubicBezTo>
                                <a:cubicBezTo>
                                  <a:pt x="408547" y="177630"/>
                                  <a:pt x="410262" y="169437"/>
                                  <a:pt x="411597" y="163101"/>
                                </a:cubicBezTo>
                                <a:cubicBezTo>
                                  <a:pt x="412883" y="156718"/>
                                  <a:pt x="413979" y="151240"/>
                                  <a:pt x="413979" y="150859"/>
                                </a:cubicBezTo>
                                <a:cubicBezTo>
                                  <a:pt x="413979" y="150002"/>
                                  <a:pt x="412216" y="149335"/>
                                  <a:pt x="395156" y="143666"/>
                                </a:cubicBezTo>
                                <a:cubicBezTo>
                                  <a:pt x="303611" y="113132"/>
                                  <a:pt x="226505" y="102891"/>
                                  <a:pt x="173322" y="114180"/>
                                </a:cubicBezTo>
                                <a:cubicBezTo>
                                  <a:pt x="149590" y="119182"/>
                                  <a:pt x="120521" y="132234"/>
                                  <a:pt x="101650" y="146381"/>
                                </a:cubicBezTo>
                                <a:cubicBezTo>
                                  <a:pt x="92405" y="153288"/>
                                  <a:pt x="82063" y="163244"/>
                                  <a:pt x="76011" y="171056"/>
                                </a:cubicBezTo>
                                <a:cubicBezTo>
                                  <a:pt x="59809" y="192015"/>
                                  <a:pt x="51993" y="216261"/>
                                  <a:pt x="52899" y="242746"/>
                                </a:cubicBezTo>
                                <a:cubicBezTo>
                                  <a:pt x="53375" y="255703"/>
                                  <a:pt x="54662" y="262562"/>
                                  <a:pt x="59761" y="279663"/>
                                </a:cubicBezTo>
                                <a:cubicBezTo>
                                  <a:pt x="71198" y="318057"/>
                                  <a:pt x="74105" y="344828"/>
                                  <a:pt x="68434" y="359928"/>
                                </a:cubicBezTo>
                                <a:cubicBezTo>
                                  <a:pt x="67004" y="363786"/>
                                  <a:pt x="62954" y="367883"/>
                                  <a:pt x="59809" y="368645"/>
                                </a:cubicBezTo>
                                <a:cubicBezTo>
                                  <a:pt x="56711" y="369407"/>
                                  <a:pt x="54424" y="369312"/>
                                  <a:pt x="51040" y="3682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DDC39"/>
                          </a:solidFill>
                          <a:ln w="4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D07D6" id="Groupe 1" o:spid="_x0000_s1029" style="width:347pt;height:94.35pt;mso-position-horizontal-relative:char;mso-position-vertical-relative:line" coordorigin="10255,69" coordsize="44096,1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">
                <v:shape id="Zone de texte 2" o:spid="_x0000_s1030" type="#_x0000_t202" style="position:absolute;left:12158;top:959;width:42193;height:1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" fillcolor="white [3201]" strokecolor="#cddc39" strokeweight="1pt">
                  <v:textbox inset=",,9mm">
                    <w:txbxContent>
                      <w:p w14:paraId="47C86B72" w14:textId="0F0A22D6" w:rsidR="00FF0EC8" w:rsidRDefault="00731E24" w:rsidP="00FF0EC8">
                        <w:pPr>
                          <w:spacing w:before="120"/>
                          <w:ind w:left="624"/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</w:rPr>
                          <w:t>A rendre</w:t>
                        </w:r>
                        <w:r w:rsidR="005C4E27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</w:rPr>
                          <w:t xml:space="preserve"> dans la </w:t>
                        </w:r>
                        <w:proofErr w:type="spellStart"/>
                        <w:r w:rsidR="005C4E27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</w:rPr>
                          <w:t>ProfBox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</w:rPr>
                          <w:t> :</w:t>
                        </w:r>
                      </w:p>
                      <w:p w14:paraId="55B3047C" w14:textId="1D15F503" w:rsidR="00731E24" w:rsidRDefault="003A2FDB" w:rsidP="00731E24">
                        <w:pPr>
                          <w:pStyle w:val="Paragraphedeliste"/>
                          <w:numPr>
                            <w:ilvl w:val="0"/>
                            <w:numId w:val="31"/>
                          </w:numPr>
                          <w:spacing w:before="120"/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 xml:space="preserve">La documentation de projet dans un fichier </w:t>
                        </w:r>
                        <w:r w:rsidR="00784EBA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 xml:space="preserve">Word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intitulé « </w:t>
                        </w:r>
                        <w:r w:rsidRPr="003A2FDB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122-&lt;</w:t>
                        </w:r>
                        <w:r w:rsidR="00784EBA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N</w:t>
                        </w:r>
                        <w:r w:rsidRPr="003A2FDB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om&gt;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&lt;</w:t>
                        </w:r>
                        <w:r w:rsidR="00784EBA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Prénom&gt;</w:t>
                        </w:r>
                        <w:r w:rsidRPr="003A2FDB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-Projet.docx</w:t>
                        </w:r>
                        <w:r w:rsidR="005C4E27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 »</w:t>
                        </w:r>
                      </w:p>
                      <w:p w14:paraId="60251179" w14:textId="379FF338" w:rsidR="00784EBA" w:rsidRPr="00731E24" w:rsidRDefault="00784EBA" w:rsidP="002D6CB7">
                        <w:pPr>
                          <w:pStyle w:val="Paragraphedeliste"/>
                          <w:numPr>
                            <w:ilvl w:val="0"/>
                            <w:numId w:val="31"/>
                          </w:numPr>
                          <w:spacing w:before="120"/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</w:pPr>
                        <w:r w:rsidRPr="005C4E27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 xml:space="preserve">Tous les fichiers du projet (code source, images, etc..) dans un </w:t>
                        </w:r>
                        <w:r w:rsidR="005C4E27" w:rsidRPr="005C4E27">
                          <w:rPr>
                            <w:b/>
                            <w:bCs/>
                            <w:i/>
                            <w:iCs/>
                            <w:sz w:val="18"/>
                            <w:szCs w:val="16"/>
                            <w:lang w:val="fr-FR"/>
                          </w:rPr>
                          <w:t>fichier ZIP intitulé « 122-&lt;Nom&gt;&lt;Prénom&gt;-Projet.zip »</w:t>
                        </w:r>
                      </w:p>
                    </w:txbxContent>
                  </v:textbox>
                </v:shape>
                <v:shape id="Image 12" o:spid="_x0000_s1031" style="position:absolute;left:10255;top:69;width:6092;height:3727;rotation:-805232fd;flip:y;visibility:visible;mso-wrap-style:square;v-text-anchor:middle" coordsize="609211,37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" path="m51040,368264c38650,364310,23257,344065,11630,316533,-5336,276234,-10196,228456,-1571,186537,9199,134139,39555,90411,87067,58781,116566,39156,151592,24675,187667,17244v12866,-2668,22874,-4097,38791,-5621c238562,10479,270777,10479,284120,11623v38410,3286,66097,8717,120662,23626c426560,41204,435853,43586,436139,43300v48,-48,667,-2811,1382,-6098c438188,33916,440333,23436,442334,13909v1954,-9574,3622,-17387,3717,-17434c446099,-3620,481649,27914,525063,66450v43413,38537,78678,70214,78392,70357c602121,137569,403829,203019,403638,202781v-143,-143,429,-3525,1239,-7526c405735,191253,407022,184965,407784,181298v763,-3668,2478,-11861,3813,-18197c412883,156718,413979,151240,413979,150859v,-857,-1763,-1524,-18823,-7193c303611,113132,226505,102891,173322,114180v-23732,5002,-52801,18054,-71672,32201c92405,153288,82063,163244,76011,171056,59809,192015,51993,216261,52899,242746v476,12957,1763,19816,6862,36917c71198,318057,74105,344828,68434,359928v-1430,3858,-5480,7955,-8625,8717c56711,369407,54424,369312,51040,368264xe" fillcolor="#cddc39" stroked="f" strokeweight=".0013mm">
                  <v:stroke joinstyle="miter"/>
                  <v:path arrowok="t" o:connecttype="custom" o:connectlocs="51040,368264;11630,316533;-1571,186537;87067,58781;187667,17244;226458,11623;284120,11623;404782,35249;436139,43300;437521,37202;442334,13909;446051,-3525;525063,66450;603455,136807;403638,202781;404877,195255;407784,181298;411597,163101;413979,150859;395156,143666;173322,114180;101650,146381;76011,171056;52899,242746;59761,279663;68434,359928;59809,368645;51040,368264" o:connectangles="0,0,0,0,0,0,0,0,0,0,0,0,0,0,0,0,0,0,0,0,0,0,0,0,0,0,0,0"/>
                </v:shape>
                <w10:anchorlock/>
              </v:group>
            </w:pict>
          </mc:Fallback>
        </mc:AlternateContent>
      </w:r>
    </w:p>
    <w:p w14:paraId="33DFA9FD" w14:textId="77777777" w:rsidR="005C4E27" w:rsidRPr="005C4E27" w:rsidRDefault="005C4E27" w:rsidP="005C4E27"/>
    <w:p w14:paraId="72A327D3" w14:textId="77777777" w:rsidR="005C4E27" w:rsidRPr="005C4E27" w:rsidRDefault="005C4E27" w:rsidP="005C4E27"/>
    <w:p w14:paraId="2782567B" w14:textId="463CD8EB" w:rsidR="005C4E27" w:rsidRDefault="006A2455" w:rsidP="006A2455">
      <w:pPr>
        <w:pStyle w:val="Titre1"/>
      </w:pPr>
      <w:r>
        <w:t>Critères d’évaluations</w:t>
      </w:r>
    </w:p>
    <w:p w14:paraId="5623BBBD" w14:textId="2D01AE21" w:rsidR="006A2455" w:rsidRPr="006A2455" w:rsidRDefault="00721579" w:rsidP="006A2455">
      <w:r w:rsidRPr="00721579">
        <w:drawing>
          <wp:inline distT="0" distB="0" distL="0" distR="0" wp14:anchorId="3481F384" wp14:editId="00DB6B25">
            <wp:extent cx="6210935" cy="3044190"/>
            <wp:effectExtent l="0" t="0" r="0" b="3810"/>
            <wp:docPr id="1349644110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4110" name="Image 1" descr="Une image contenant texte, capture d’écran, nombr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D26D" w14:textId="77777777" w:rsidR="005C4E27" w:rsidRPr="005C4E27" w:rsidRDefault="005C4E27" w:rsidP="005C4E27"/>
    <w:p w14:paraId="06F41D05" w14:textId="77777777" w:rsidR="005C4E27" w:rsidRPr="005C4E27" w:rsidRDefault="005C4E27" w:rsidP="005C4E27"/>
    <w:p w14:paraId="3DBC5677" w14:textId="77777777" w:rsidR="005C4E27" w:rsidRPr="005C4E27" w:rsidRDefault="005C4E27" w:rsidP="005C4E27"/>
    <w:p w14:paraId="30CC05E1" w14:textId="77777777" w:rsidR="005C4E27" w:rsidRPr="005C4E27" w:rsidRDefault="005C4E27" w:rsidP="005C4E27"/>
    <w:p w14:paraId="0AC8CF3E" w14:textId="77777777" w:rsidR="005C4E27" w:rsidRPr="005C4E27" w:rsidRDefault="005C4E27" w:rsidP="005C4E27"/>
    <w:p w14:paraId="5D5E7423" w14:textId="77777777" w:rsidR="005C4E27" w:rsidRPr="005C4E27" w:rsidRDefault="005C4E27" w:rsidP="005C4E27"/>
    <w:p w14:paraId="3BC92EF1" w14:textId="77777777" w:rsidR="005C4E27" w:rsidRDefault="005C4E27" w:rsidP="005C4E27">
      <w:pPr>
        <w:rPr>
          <w:b/>
          <w:bCs/>
          <w:i/>
          <w:iCs/>
          <w:sz w:val="18"/>
          <w:szCs w:val="16"/>
        </w:rPr>
      </w:pPr>
    </w:p>
    <w:p w14:paraId="09BCEF8A" w14:textId="77777777" w:rsidR="005C4E27" w:rsidRDefault="005C4E27" w:rsidP="005C4E27">
      <w:pPr>
        <w:rPr>
          <w:b/>
          <w:bCs/>
          <w:i/>
          <w:iCs/>
          <w:sz w:val="18"/>
          <w:szCs w:val="16"/>
        </w:rPr>
      </w:pPr>
    </w:p>
    <w:p w14:paraId="5DE8112B" w14:textId="77777777" w:rsidR="005C4E27" w:rsidRPr="005C4E27" w:rsidRDefault="005C4E27" w:rsidP="005C4E27">
      <w:pPr>
        <w:jc w:val="center"/>
      </w:pPr>
    </w:p>
    <w:sectPr w:rsidR="005C4E27" w:rsidRPr="005C4E27" w:rsidSect="002A2590">
      <w:headerReference w:type="default" r:id="rId14"/>
      <w:footerReference w:type="default" r:id="rId15"/>
      <w:pgSz w:w="11907" w:h="16840" w:code="9"/>
      <w:pgMar w:top="1701" w:right="992" w:bottom="1134" w:left="1134" w:header="34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53F5" w14:textId="77777777" w:rsidR="00126954" w:rsidRDefault="00126954">
      <w:r>
        <w:separator/>
      </w:r>
    </w:p>
  </w:endnote>
  <w:endnote w:type="continuationSeparator" w:id="0">
    <w:p w14:paraId="27583D4E" w14:textId="77777777" w:rsidR="00126954" w:rsidRDefault="0012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DBE6" w14:textId="0F06D42A" w:rsidR="001375B3" w:rsidRPr="00820EF9" w:rsidRDefault="0041579F" w:rsidP="00721FD2">
    <w:pPr>
      <w:tabs>
        <w:tab w:val="center" w:pos="5112"/>
        <w:tab w:val="right" w:pos="10206"/>
      </w:tabs>
      <w:rPr>
        <w:rFonts w:cs="Arial"/>
        <w:sz w:val="16"/>
        <w:szCs w:val="16"/>
      </w:rPr>
    </w:pPr>
    <w:r w:rsidRPr="00820EF9">
      <w:rPr>
        <w:rFonts w:cs="Arial"/>
        <w:sz w:val="16"/>
        <w:szCs w:val="16"/>
      </w:rPr>
      <w:t>HUB</w:t>
    </w:r>
    <w:r w:rsidR="00721FD2" w:rsidRPr="00820EF9">
      <w:rPr>
        <w:rFonts w:cs="Arial"/>
        <w:sz w:val="16"/>
        <w:szCs w:val="16"/>
      </w:rPr>
      <w:tab/>
    </w:r>
    <w:r w:rsidR="00721FD2" w:rsidRPr="00721FD2">
      <w:rPr>
        <w:rFonts w:cs="Arial"/>
        <w:sz w:val="16"/>
        <w:szCs w:val="16"/>
      </w:rPr>
      <w:fldChar w:fldCharType="begin"/>
    </w:r>
    <w:r w:rsidR="00721FD2" w:rsidRPr="00820EF9">
      <w:rPr>
        <w:rFonts w:cs="Arial"/>
        <w:sz w:val="16"/>
        <w:szCs w:val="16"/>
      </w:rPr>
      <w:instrText xml:space="preserve"> FILENAME </w:instrText>
    </w:r>
    <w:r w:rsidR="00721FD2" w:rsidRPr="00721FD2">
      <w:rPr>
        <w:rFonts w:cs="Arial"/>
        <w:sz w:val="16"/>
        <w:szCs w:val="16"/>
      </w:rPr>
      <w:fldChar w:fldCharType="separate"/>
    </w:r>
    <w:r w:rsidR="00CD6297">
      <w:rPr>
        <w:rFonts w:cs="Arial"/>
        <w:noProof/>
        <w:sz w:val="16"/>
        <w:szCs w:val="16"/>
      </w:rPr>
      <w:t>Ex03-01-Projet.docx</w:t>
    </w:r>
    <w:r w:rsidR="00721FD2" w:rsidRPr="00721FD2">
      <w:rPr>
        <w:rFonts w:cs="Arial"/>
        <w:sz w:val="16"/>
        <w:szCs w:val="16"/>
      </w:rPr>
      <w:fldChar w:fldCharType="end"/>
    </w:r>
    <w:r w:rsidR="00350D3E" w:rsidRPr="00820EF9">
      <w:rPr>
        <w:rFonts w:cs="Arial"/>
        <w:sz w:val="16"/>
        <w:szCs w:val="16"/>
      </w:rPr>
      <w:tab/>
      <w:t xml:space="preserve">Page </w:t>
    </w:r>
    <w:r w:rsidR="00350D3E">
      <w:rPr>
        <w:rFonts w:cs="Arial"/>
        <w:sz w:val="16"/>
        <w:szCs w:val="16"/>
      </w:rPr>
      <w:fldChar w:fldCharType="begin"/>
    </w:r>
    <w:r w:rsidR="00350D3E" w:rsidRPr="00820EF9">
      <w:rPr>
        <w:rFonts w:cs="Arial"/>
        <w:sz w:val="16"/>
        <w:szCs w:val="16"/>
      </w:rPr>
      <w:instrText xml:space="preserve"> PAGE </w:instrText>
    </w:r>
    <w:r w:rsidR="00350D3E">
      <w:rPr>
        <w:rFonts w:cs="Arial"/>
        <w:sz w:val="16"/>
        <w:szCs w:val="16"/>
      </w:rPr>
      <w:fldChar w:fldCharType="separate"/>
    </w:r>
    <w:r w:rsidR="002814EE" w:rsidRPr="00820EF9">
      <w:rPr>
        <w:rFonts w:cs="Arial"/>
        <w:noProof/>
        <w:sz w:val="16"/>
        <w:szCs w:val="16"/>
      </w:rPr>
      <w:t>1</w:t>
    </w:r>
    <w:r w:rsidR="00350D3E">
      <w:rPr>
        <w:rFonts w:cs="Arial"/>
        <w:sz w:val="16"/>
        <w:szCs w:val="16"/>
      </w:rPr>
      <w:fldChar w:fldCharType="end"/>
    </w:r>
    <w:r w:rsidR="00350D3E" w:rsidRPr="00820EF9">
      <w:rPr>
        <w:rFonts w:cs="Arial"/>
        <w:sz w:val="16"/>
        <w:szCs w:val="16"/>
      </w:rPr>
      <w:t xml:space="preserve"> / </w:t>
    </w:r>
    <w:r w:rsidR="00350D3E">
      <w:rPr>
        <w:rFonts w:cs="Arial"/>
        <w:sz w:val="16"/>
        <w:szCs w:val="16"/>
      </w:rPr>
      <w:fldChar w:fldCharType="begin"/>
    </w:r>
    <w:r w:rsidR="00350D3E" w:rsidRPr="00820EF9">
      <w:rPr>
        <w:rFonts w:cs="Arial"/>
        <w:sz w:val="16"/>
        <w:szCs w:val="16"/>
      </w:rPr>
      <w:instrText xml:space="preserve"> NUMPAGES </w:instrText>
    </w:r>
    <w:r w:rsidR="00350D3E">
      <w:rPr>
        <w:rFonts w:cs="Arial"/>
        <w:sz w:val="16"/>
        <w:szCs w:val="16"/>
      </w:rPr>
      <w:fldChar w:fldCharType="separate"/>
    </w:r>
    <w:r w:rsidR="002814EE" w:rsidRPr="00820EF9">
      <w:rPr>
        <w:rFonts w:cs="Arial"/>
        <w:noProof/>
        <w:sz w:val="16"/>
        <w:szCs w:val="16"/>
      </w:rPr>
      <w:t>2</w:t>
    </w:r>
    <w:r w:rsidR="00350D3E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0244" w14:textId="77777777" w:rsidR="00126954" w:rsidRDefault="00126954">
      <w:r>
        <w:separator/>
      </w:r>
    </w:p>
  </w:footnote>
  <w:footnote w:type="continuationSeparator" w:id="0">
    <w:p w14:paraId="7CC14AFF" w14:textId="77777777" w:rsidR="00126954" w:rsidRDefault="00126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19"/>
      <w:gridCol w:w="6762"/>
    </w:tblGrid>
    <w:tr w:rsidR="001375B3" w14:paraId="332E1D07" w14:textId="77777777" w:rsidTr="002A2590">
      <w:trPr>
        <w:trHeight w:val="1418"/>
      </w:trPr>
      <w:tc>
        <w:tcPr>
          <w:tcW w:w="3119" w:type="dxa"/>
          <w:vAlign w:val="center"/>
        </w:tcPr>
        <w:p w14:paraId="314B8FD1" w14:textId="2572BA7A" w:rsidR="001375B3" w:rsidRDefault="001B7D75" w:rsidP="00647C1F">
          <w:r>
            <w:rPr>
              <w:noProof/>
            </w:rPr>
            <w:drawing>
              <wp:inline distT="0" distB="0" distL="0" distR="0" wp14:anchorId="3D68AC72" wp14:editId="229E342C">
                <wp:extent cx="1511300" cy="850124"/>
                <wp:effectExtent l="0" t="0" r="0" b="0"/>
                <wp:docPr id="32" name="Image 32" descr="Une image contenant sombre, nuit, ciel nocturn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sombre, nuit, ciel nocturn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420" cy="86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vAlign w:val="center"/>
        </w:tcPr>
        <w:p w14:paraId="734F1680" w14:textId="0BAB5D9A" w:rsidR="00883DCE" w:rsidRPr="00883DCE" w:rsidRDefault="00883DCE" w:rsidP="002A2590">
          <w:pPr>
            <w:pStyle w:val="Titreobjectifs"/>
            <w:tabs>
              <w:tab w:val="left" w:pos="1983"/>
            </w:tabs>
            <w:ind w:left="340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Module 122</w:t>
          </w:r>
        </w:p>
        <w:p w14:paraId="3AD908A9" w14:textId="45FB7074" w:rsidR="00883DCE" w:rsidRPr="00A203C0" w:rsidRDefault="00883DCE" w:rsidP="002A2590">
          <w:pPr>
            <w:tabs>
              <w:tab w:val="right" w:pos="9639"/>
            </w:tabs>
            <w:ind w:left="3401"/>
            <w:rPr>
              <w:rFonts w:cs="Arial"/>
              <w:sz w:val="32"/>
            </w:rPr>
          </w:pPr>
          <w:r w:rsidRPr="00883DCE">
            <w:rPr>
              <w:rFonts w:cs="Arial"/>
              <w:sz w:val="24"/>
              <w:szCs w:val="24"/>
            </w:rPr>
            <w:t>Automatiser des procédures à l’aide de script</w:t>
          </w:r>
        </w:p>
      </w:tc>
    </w:tr>
  </w:tbl>
  <w:p w14:paraId="0B1C6306" w14:textId="77777777" w:rsidR="001375B3" w:rsidRDefault="001375B3">
    <w:pPr>
      <w:tabs>
        <w:tab w:val="right" w:pos="9639"/>
      </w:tabs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EB0"/>
    <w:multiLevelType w:val="hybridMultilevel"/>
    <w:tmpl w:val="0D4C9148"/>
    <w:lvl w:ilvl="0" w:tplc="7BB08DA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52F"/>
    <w:multiLevelType w:val="hybridMultilevel"/>
    <w:tmpl w:val="0E6EDD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6A7E"/>
    <w:multiLevelType w:val="hybridMultilevel"/>
    <w:tmpl w:val="84AE8B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225"/>
    <w:multiLevelType w:val="hybridMultilevel"/>
    <w:tmpl w:val="F430981A"/>
    <w:lvl w:ilvl="0" w:tplc="22324F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6195"/>
    <w:multiLevelType w:val="hybridMultilevel"/>
    <w:tmpl w:val="A00EC5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A07C4"/>
    <w:multiLevelType w:val="hybridMultilevel"/>
    <w:tmpl w:val="0E762F62"/>
    <w:lvl w:ilvl="0" w:tplc="3446D672">
      <w:start w:val="1"/>
      <w:numFmt w:val="bullet"/>
      <w:pStyle w:val="P5-puceflcheaprsP3"/>
      <w:lvlText w:val="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b w:val="0"/>
        <w:i w:val="0"/>
        <w:color w:val="auto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85EDD"/>
    <w:multiLevelType w:val="hybridMultilevel"/>
    <w:tmpl w:val="4AEC8CCE"/>
    <w:lvl w:ilvl="0" w:tplc="570E4198">
      <w:start w:val="1"/>
      <w:numFmt w:val="bullet"/>
      <w:pStyle w:val="Puce1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7C4"/>
    <w:multiLevelType w:val="hybridMultilevel"/>
    <w:tmpl w:val="31E8E184"/>
    <w:lvl w:ilvl="0" w:tplc="7BB08DA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46D13"/>
    <w:multiLevelType w:val="hybridMultilevel"/>
    <w:tmpl w:val="A0A423E4"/>
    <w:lvl w:ilvl="0" w:tplc="C3C87B60">
      <w:numFmt w:val="bullet"/>
      <w:lvlText w:val="-"/>
      <w:lvlJc w:val="left"/>
      <w:pPr>
        <w:ind w:left="984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 w15:restartNumberingAfterBreak="0">
    <w:nsid w:val="28EA5252"/>
    <w:multiLevelType w:val="hybridMultilevel"/>
    <w:tmpl w:val="ACD62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49E"/>
    <w:multiLevelType w:val="hybridMultilevel"/>
    <w:tmpl w:val="6278F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5175F"/>
    <w:multiLevelType w:val="hybridMultilevel"/>
    <w:tmpl w:val="923ECB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041DA"/>
    <w:multiLevelType w:val="hybridMultilevel"/>
    <w:tmpl w:val="DAB4B8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32A54"/>
    <w:multiLevelType w:val="hybridMultilevel"/>
    <w:tmpl w:val="D2242AD8"/>
    <w:lvl w:ilvl="0" w:tplc="C708F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975A0"/>
    <w:multiLevelType w:val="hybridMultilevel"/>
    <w:tmpl w:val="923ECB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603BD"/>
    <w:multiLevelType w:val="hybridMultilevel"/>
    <w:tmpl w:val="A8BEEAF4"/>
    <w:lvl w:ilvl="0" w:tplc="21426CE6">
      <w:start w:val="1"/>
      <w:numFmt w:val="bullet"/>
      <w:pStyle w:val="Infotableau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3DAC"/>
    <w:multiLevelType w:val="hybridMultilevel"/>
    <w:tmpl w:val="67324A14"/>
    <w:lvl w:ilvl="0" w:tplc="10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477D5161"/>
    <w:multiLevelType w:val="hybridMultilevel"/>
    <w:tmpl w:val="7B3AF8E2"/>
    <w:lvl w:ilvl="0" w:tplc="A7ECA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B132B"/>
    <w:multiLevelType w:val="hybridMultilevel"/>
    <w:tmpl w:val="86CE2760"/>
    <w:lvl w:ilvl="0" w:tplc="4B2414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3B47"/>
    <w:multiLevelType w:val="hybridMultilevel"/>
    <w:tmpl w:val="882C91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F61DC"/>
    <w:multiLevelType w:val="hybridMultilevel"/>
    <w:tmpl w:val="33E8B384"/>
    <w:lvl w:ilvl="0" w:tplc="000B040C">
      <w:start w:val="1"/>
      <w:numFmt w:val="bullet"/>
      <w:lvlText w:val="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1" w:tplc="0019040C">
      <w:start w:val="1"/>
      <w:numFmt w:val="lowerLetter"/>
      <w:lvlText w:val="%2."/>
      <w:lvlJc w:val="left"/>
      <w:pPr>
        <w:tabs>
          <w:tab w:val="num" w:pos="3024"/>
        </w:tabs>
        <w:ind w:left="3024" w:hanging="360"/>
      </w:pPr>
      <w:rPr>
        <w:rFonts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6624"/>
        </w:tabs>
        <w:ind w:left="6624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7344"/>
        </w:tabs>
        <w:ind w:left="7344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8064"/>
        </w:tabs>
        <w:ind w:left="8064" w:hanging="360"/>
      </w:pPr>
      <w:rPr>
        <w:rFonts w:ascii="Wingdings" w:hAnsi="Wingdings" w:hint="default"/>
      </w:rPr>
    </w:lvl>
  </w:abstractNum>
  <w:abstractNum w:abstractNumId="21" w15:restartNumberingAfterBreak="0">
    <w:nsid w:val="620C4345"/>
    <w:multiLevelType w:val="hybridMultilevel"/>
    <w:tmpl w:val="99E0BA58"/>
    <w:lvl w:ilvl="0" w:tplc="51B4C3D2">
      <w:start w:val="1"/>
      <w:numFmt w:val="upperLetter"/>
      <w:pStyle w:val="P6-numrotationalphabtique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C3D08"/>
    <w:multiLevelType w:val="hybridMultilevel"/>
    <w:tmpl w:val="EEF01EB2"/>
    <w:lvl w:ilvl="0" w:tplc="DD2EDD28">
      <w:start w:val="1"/>
      <w:numFmt w:val="bullet"/>
      <w:pStyle w:val="Puce2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E3F6B"/>
    <w:multiLevelType w:val="hybridMultilevel"/>
    <w:tmpl w:val="654A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A60DE"/>
    <w:multiLevelType w:val="hybridMultilevel"/>
    <w:tmpl w:val="D5582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812FC"/>
    <w:multiLevelType w:val="hybridMultilevel"/>
    <w:tmpl w:val="46A0B766"/>
    <w:lvl w:ilvl="0" w:tplc="2F04FA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171BC"/>
    <w:multiLevelType w:val="hybridMultilevel"/>
    <w:tmpl w:val="7ABAAC68"/>
    <w:lvl w:ilvl="0" w:tplc="4816F512">
      <w:start w:val="1"/>
      <w:numFmt w:val="decimal"/>
      <w:pStyle w:val="P3-paragraphenumrot"/>
      <w:lvlText w:val="%1."/>
      <w:lvlJc w:val="left"/>
      <w:pPr>
        <w:tabs>
          <w:tab w:val="num" w:pos="425"/>
        </w:tabs>
        <w:ind w:left="425" w:hanging="425"/>
      </w:pPr>
      <w:rPr>
        <w:rFonts w:ascii="Comic Sans MS" w:hAnsi="Comic Sans MS" w:hint="default"/>
        <w:b w:val="0"/>
        <w:i w:val="0"/>
        <w:color w:val="auto"/>
        <w:sz w:val="28"/>
        <w:szCs w:val="28"/>
      </w:rPr>
    </w:lvl>
    <w:lvl w:ilvl="1" w:tplc="BB8A47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205977"/>
    <w:multiLevelType w:val="multilevel"/>
    <w:tmpl w:val="C382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A0337"/>
    <w:multiLevelType w:val="hybridMultilevel"/>
    <w:tmpl w:val="89B20568"/>
    <w:lvl w:ilvl="0" w:tplc="CCAEAA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15411">
    <w:abstractNumId w:val="26"/>
  </w:num>
  <w:num w:numId="2" w16cid:durableId="433131344">
    <w:abstractNumId w:val="5"/>
  </w:num>
  <w:num w:numId="3" w16cid:durableId="1413620934">
    <w:abstractNumId w:val="21"/>
  </w:num>
  <w:num w:numId="4" w16cid:durableId="1576745100">
    <w:abstractNumId w:val="6"/>
  </w:num>
  <w:num w:numId="5" w16cid:durableId="1506045221">
    <w:abstractNumId w:val="22"/>
  </w:num>
  <w:num w:numId="6" w16cid:durableId="1872305970">
    <w:abstractNumId w:val="15"/>
  </w:num>
  <w:num w:numId="7" w16cid:durableId="2083717898">
    <w:abstractNumId w:val="5"/>
  </w:num>
  <w:num w:numId="8" w16cid:durableId="1553035268">
    <w:abstractNumId w:val="5"/>
  </w:num>
  <w:num w:numId="9" w16cid:durableId="1619218205">
    <w:abstractNumId w:val="24"/>
  </w:num>
  <w:num w:numId="10" w16cid:durableId="2047412205">
    <w:abstractNumId w:val="2"/>
  </w:num>
  <w:num w:numId="11" w16cid:durableId="250435008">
    <w:abstractNumId w:val="27"/>
  </w:num>
  <w:num w:numId="12" w16cid:durableId="1023358305">
    <w:abstractNumId w:val="25"/>
  </w:num>
  <w:num w:numId="13" w16cid:durableId="384916877">
    <w:abstractNumId w:val="18"/>
  </w:num>
  <w:num w:numId="14" w16cid:durableId="963653690">
    <w:abstractNumId w:val="13"/>
  </w:num>
  <w:num w:numId="15" w16cid:durableId="1728913037">
    <w:abstractNumId w:val="4"/>
  </w:num>
  <w:num w:numId="16" w16cid:durableId="174803775">
    <w:abstractNumId w:val="20"/>
  </w:num>
  <w:num w:numId="17" w16cid:durableId="1582251310">
    <w:abstractNumId w:val="14"/>
  </w:num>
  <w:num w:numId="18" w16cid:durableId="2063943044">
    <w:abstractNumId w:val="3"/>
  </w:num>
  <w:num w:numId="19" w16cid:durableId="1250041248">
    <w:abstractNumId w:val="11"/>
  </w:num>
  <w:num w:numId="20" w16cid:durableId="802311040">
    <w:abstractNumId w:val="0"/>
  </w:num>
  <w:num w:numId="21" w16cid:durableId="1347436995">
    <w:abstractNumId w:val="7"/>
  </w:num>
  <w:num w:numId="22" w16cid:durableId="1987010197">
    <w:abstractNumId w:val="17"/>
  </w:num>
  <w:num w:numId="23" w16cid:durableId="1950580634">
    <w:abstractNumId w:val="1"/>
  </w:num>
  <w:num w:numId="24" w16cid:durableId="1671831719">
    <w:abstractNumId w:val="23"/>
  </w:num>
  <w:num w:numId="25" w16cid:durableId="282076503">
    <w:abstractNumId w:val="9"/>
  </w:num>
  <w:num w:numId="26" w16cid:durableId="409497839">
    <w:abstractNumId w:val="19"/>
  </w:num>
  <w:num w:numId="27" w16cid:durableId="612136066">
    <w:abstractNumId w:val="10"/>
  </w:num>
  <w:num w:numId="28" w16cid:durableId="1798403188">
    <w:abstractNumId w:val="16"/>
  </w:num>
  <w:num w:numId="29" w16cid:durableId="981737889">
    <w:abstractNumId w:val="28"/>
  </w:num>
  <w:num w:numId="30" w16cid:durableId="1506940980">
    <w:abstractNumId w:val="12"/>
  </w:num>
  <w:num w:numId="31" w16cid:durableId="17058663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1BE9ABF-ABA8-460A-A923-A342BB23DF61}"/>
    <w:docVar w:name="dgnword-eventsink" w:val="22897800"/>
  </w:docVars>
  <w:rsids>
    <w:rsidRoot w:val="00C53787"/>
    <w:rsid w:val="0000013F"/>
    <w:rsid w:val="000053AE"/>
    <w:rsid w:val="000101AD"/>
    <w:rsid w:val="00014A27"/>
    <w:rsid w:val="00016E69"/>
    <w:rsid w:val="00026124"/>
    <w:rsid w:val="000424A7"/>
    <w:rsid w:val="00044D6B"/>
    <w:rsid w:val="00050927"/>
    <w:rsid w:val="0005782A"/>
    <w:rsid w:val="00063C0A"/>
    <w:rsid w:val="00064849"/>
    <w:rsid w:val="00066155"/>
    <w:rsid w:val="00072EEC"/>
    <w:rsid w:val="000731E8"/>
    <w:rsid w:val="000747CE"/>
    <w:rsid w:val="000772D1"/>
    <w:rsid w:val="00082ADB"/>
    <w:rsid w:val="00083B85"/>
    <w:rsid w:val="0008645B"/>
    <w:rsid w:val="0009276B"/>
    <w:rsid w:val="000932D8"/>
    <w:rsid w:val="0009751A"/>
    <w:rsid w:val="00097FCD"/>
    <w:rsid w:val="000A28FF"/>
    <w:rsid w:val="000A3D36"/>
    <w:rsid w:val="000A6920"/>
    <w:rsid w:val="000B16BF"/>
    <w:rsid w:val="000B30CE"/>
    <w:rsid w:val="000B459E"/>
    <w:rsid w:val="000B6CA1"/>
    <w:rsid w:val="000B7A80"/>
    <w:rsid w:val="000C0732"/>
    <w:rsid w:val="000C7D5B"/>
    <w:rsid w:val="000D2E40"/>
    <w:rsid w:val="000D37AD"/>
    <w:rsid w:val="000D43A9"/>
    <w:rsid w:val="000E41C4"/>
    <w:rsid w:val="000F619D"/>
    <w:rsid w:val="000F7110"/>
    <w:rsid w:val="001006E9"/>
    <w:rsid w:val="001027E0"/>
    <w:rsid w:val="00104B25"/>
    <w:rsid w:val="00105D72"/>
    <w:rsid w:val="001148B2"/>
    <w:rsid w:val="00117FC6"/>
    <w:rsid w:val="00120E05"/>
    <w:rsid w:val="001221C4"/>
    <w:rsid w:val="00124108"/>
    <w:rsid w:val="00125696"/>
    <w:rsid w:val="00126954"/>
    <w:rsid w:val="00136C42"/>
    <w:rsid w:val="001375B3"/>
    <w:rsid w:val="001422D9"/>
    <w:rsid w:val="0014333E"/>
    <w:rsid w:val="00144F4D"/>
    <w:rsid w:val="00146BC7"/>
    <w:rsid w:val="00157F39"/>
    <w:rsid w:val="001653F4"/>
    <w:rsid w:val="0016758E"/>
    <w:rsid w:val="00174A10"/>
    <w:rsid w:val="0018040F"/>
    <w:rsid w:val="00180ED3"/>
    <w:rsid w:val="00191BF2"/>
    <w:rsid w:val="001A7145"/>
    <w:rsid w:val="001B0373"/>
    <w:rsid w:val="001B377B"/>
    <w:rsid w:val="001B44CA"/>
    <w:rsid w:val="001B7756"/>
    <w:rsid w:val="001B7D75"/>
    <w:rsid w:val="001C3E31"/>
    <w:rsid w:val="001D35B2"/>
    <w:rsid w:val="001D7DD5"/>
    <w:rsid w:val="001E0105"/>
    <w:rsid w:val="001E19AA"/>
    <w:rsid w:val="001F34BD"/>
    <w:rsid w:val="001F618F"/>
    <w:rsid w:val="001F7547"/>
    <w:rsid w:val="00201421"/>
    <w:rsid w:val="00204366"/>
    <w:rsid w:val="00211745"/>
    <w:rsid w:val="00215745"/>
    <w:rsid w:val="002171F3"/>
    <w:rsid w:val="0022375B"/>
    <w:rsid w:val="00227721"/>
    <w:rsid w:val="00234D6A"/>
    <w:rsid w:val="0023518B"/>
    <w:rsid w:val="002376A8"/>
    <w:rsid w:val="00241E96"/>
    <w:rsid w:val="00242230"/>
    <w:rsid w:val="00244CF2"/>
    <w:rsid w:val="002518CE"/>
    <w:rsid w:val="00254C48"/>
    <w:rsid w:val="002554DF"/>
    <w:rsid w:val="00260447"/>
    <w:rsid w:val="00264B81"/>
    <w:rsid w:val="002658D5"/>
    <w:rsid w:val="00271093"/>
    <w:rsid w:val="00272EB1"/>
    <w:rsid w:val="002814EE"/>
    <w:rsid w:val="00283BED"/>
    <w:rsid w:val="00287E37"/>
    <w:rsid w:val="002A2590"/>
    <w:rsid w:val="002A46A7"/>
    <w:rsid w:val="002A5341"/>
    <w:rsid w:val="002B3338"/>
    <w:rsid w:val="002C0019"/>
    <w:rsid w:val="002C2EEE"/>
    <w:rsid w:val="002C7158"/>
    <w:rsid w:val="002D25D2"/>
    <w:rsid w:val="002D5D6D"/>
    <w:rsid w:val="002D672E"/>
    <w:rsid w:val="002D7ECA"/>
    <w:rsid w:val="002E12DA"/>
    <w:rsid w:val="002E2CF3"/>
    <w:rsid w:val="002E3B61"/>
    <w:rsid w:val="002E7C4B"/>
    <w:rsid w:val="002F036F"/>
    <w:rsid w:val="002F3535"/>
    <w:rsid w:val="00302D6D"/>
    <w:rsid w:val="0031034C"/>
    <w:rsid w:val="00311200"/>
    <w:rsid w:val="00312D51"/>
    <w:rsid w:val="00317FE7"/>
    <w:rsid w:val="00327391"/>
    <w:rsid w:val="00330107"/>
    <w:rsid w:val="0033101D"/>
    <w:rsid w:val="00333ACA"/>
    <w:rsid w:val="00334F0A"/>
    <w:rsid w:val="00337268"/>
    <w:rsid w:val="00340509"/>
    <w:rsid w:val="0034184D"/>
    <w:rsid w:val="00344EB9"/>
    <w:rsid w:val="00346028"/>
    <w:rsid w:val="00350D3E"/>
    <w:rsid w:val="00350EF4"/>
    <w:rsid w:val="00351AE6"/>
    <w:rsid w:val="00356415"/>
    <w:rsid w:val="00356420"/>
    <w:rsid w:val="0036520D"/>
    <w:rsid w:val="003712C6"/>
    <w:rsid w:val="0037214A"/>
    <w:rsid w:val="00381ADF"/>
    <w:rsid w:val="003859BE"/>
    <w:rsid w:val="00386382"/>
    <w:rsid w:val="00387501"/>
    <w:rsid w:val="00393053"/>
    <w:rsid w:val="003958DB"/>
    <w:rsid w:val="0039670B"/>
    <w:rsid w:val="00397890"/>
    <w:rsid w:val="003A24AE"/>
    <w:rsid w:val="003A2FDB"/>
    <w:rsid w:val="003B7771"/>
    <w:rsid w:val="003C7169"/>
    <w:rsid w:val="003D514B"/>
    <w:rsid w:val="003D5D53"/>
    <w:rsid w:val="003D7D45"/>
    <w:rsid w:val="003E17F3"/>
    <w:rsid w:val="003E5BBF"/>
    <w:rsid w:val="003E7870"/>
    <w:rsid w:val="003F4140"/>
    <w:rsid w:val="00403601"/>
    <w:rsid w:val="00404454"/>
    <w:rsid w:val="00405927"/>
    <w:rsid w:val="00405FE4"/>
    <w:rsid w:val="00411253"/>
    <w:rsid w:val="00412326"/>
    <w:rsid w:val="004130A4"/>
    <w:rsid w:val="004147FC"/>
    <w:rsid w:val="0041579F"/>
    <w:rsid w:val="004163BC"/>
    <w:rsid w:val="004212BA"/>
    <w:rsid w:val="004236E6"/>
    <w:rsid w:val="00424094"/>
    <w:rsid w:val="00425E55"/>
    <w:rsid w:val="00425F99"/>
    <w:rsid w:val="0042621B"/>
    <w:rsid w:val="00426DA4"/>
    <w:rsid w:val="00427939"/>
    <w:rsid w:val="0044255E"/>
    <w:rsid w:val="00442EA3"/>
    <w:rsid w:val="004434C8"/>
    <w:rsid w:val="00446335"/>
    <w:rsid w:val="00447E50"/>
    <w:rsid w:val="00461228"/>
    <w:rsid w:val="0046251B"/>
    <w:rsid w:val="004638D6"/>
    <w:rsid w:val="00472A96"/>
    <w:rsid w:val="004855E2"/>
    <w:rsid w:val="00487BED"/>
    <w:rsid w:val="004A15A4"/>
    <w:rsid w:val="004A7C1C"/>
    <w:rsid w:val="004B5060"/>
    <w:rsid w:val="004C3265"/>
    <w:rsid w:val="004C6063"/>
    <w:rsid w:val="004C6C08"/>
    <w:rsid w:val="004F5FE2"/>
    <w:rsid w:val="00500E9B"/>
    <w:rsid w:val="005061AF"/>
    <w:rsid w:val="00510D68"/>
    <w:rsid w:val="005174DE"/>
    <w:rsid w:val="00520B86"/>
    <w:rsid w:val="00523A24"/>
    <w:rsid w:val="00527AC6"/>
    <w:rsid w:val="00534B19"/>
    <w:rsid w:val="00534E73"/>
    <w:rsid w:val="0053723D"/>
    <w:rsid w:val="00541944"/>
    <w:rsid w:val="00546F2B"/>
    <w:rsid w:val="005576E1"/>
    <w:rsid w:val="005648E2"/>
    <w:rsid w:val="005746A3"/>
    <w:rsid w:val="00580DE5"/>
    <w:rsid w:val="00582E39"/>
    <w:rsid w:val="00583D19"/>
    <w:rsid w:val="005842E0"/>
    <w:rsid w:val="005852B3"/>
    <w:rsid w:val="00587A68"/>
    <w:rsid w:val="00592471"/>
    <w:rsid w:val="00597A2A"/>
    <w:rsid w:val="00597C27"/>
    <w:rsid w:val="005A31E4"/>
    <w:rsid w:val="005A7B3B"/>
    <w:rsid w:val="005B6309"/>
    <w:rsid w:val="005C4B38"/>
    <w:rsid w:val="005C4E27"/>
    <w:rsid w:val="005C5921"/>
    <w:rsid w:val="005E11E0"/>
    <w:rsid w:val="005E4B02"/>
    <w:rsid w:val="005F301D"/>
    <w:rsid w:val="005F43B4"/>
    <w:rsid w:val="005F7CDA"/>
    <w:rsid w:val="0060598A"/>
    <w:rsid w:val="0061209F"/>
    <w:rsid w:val="00612239"/>
    <w:rsid w:val="00627700"/>
    <w:rsid w:val="00630A9E"/>
    <w:rsid w:val="00631341"/>
    <w:rsid w:val="00632D43"/>
    <w:rsid w:val="00633F2B"/>
    <w:rsid w:val="00635A4C"/>
    <w:rsid w:val="0064102D"/>
    <w:rsid w:val="00641C65"/>
    <w:rsid w:val="0064357B"/>
    <w:rsid w:val="00644496"/>
    <w:rsid w:val="00646BD9"/>
    <w:rsid w:val="00647400"/>
    <w:rsid w:val="00647C1F"/>
    <w:rsid w:val="00654C56"/>
    <w:rsid w:val="006559B6"/>
    <w:rsid w:val="006578F6"/>
    <w:rsid w:val="006748B7"/>
    <w:rsid w:val="00674AC7"/>
    <w:rsid w:val="006767C2"/>
    <w:rsid w:val="0068211C"/>
    <w:rsid w:val="00686EB4"/>
    <w:rsid w:val="00687AA3"/>
    <w:rsid w:val="00690A4D"/>
    <w:rsid w:val="006A082D"/>
    <w:rsid w:val="006A2455"/>
    <w:rsid w:val="006B055D"/>
    <w:rsid w:val="006B2213"/>
    <w:rsid w:val="006B48F9"/>
    <w:rsid w:val="006C24FE"/>
    <w:rsid w:val="006C36CB"/>
    <w:rsid w:val="006C5516"/>
    <w:rsid w:val="006E56D7"/>
    <w:rsid w:val="006F01D6"/>
    <w:rsid w:val="006F10F8"/>
    <w:rsid w:val="006F52BF"/>
    <w:rsid w:val="006F7897"/>
    <w:rsid w:val="00712284"/>
    <w:rsid w:val="007146F0"/>
    <w:rsid w:val="00716116"/>
    <w:rsid w:val="0072127A"/>
    <w:rsid w:val="00721579"/>
    <w:rsid w:val="00721FD2"/>
    <w:rsid w:val="00724A81"/>
    <w:rsid w:val="007266D4"/>
    <w:rsid w:val="00731E24"/>
    <w:rsid w:val="007344D3"/>
    <w:rsid w:val="00734866"/>
    <w:rsid w:val="00746E67"/>
    <w:rsid w:val="00750298"/>
    <w:rsid w:val="00750DA7"/>
    <w:rsid w:val="00771228"/>
    <w:rsid w:val="007844ED"/>
    <w:rsid w:val="00784719"/>
    <w:rsid w:val="00784EBA"/>
    <w:rsid w:val="00791022"/>
    <w:rsid w:val="007A0443"/>
    <w:rsid w:val="007A2BD8"/>
    <w:rsid w:val="007A6C4B"/>
    <w:rsid w:val="007B08F5"/>
    <w:rsid w:val="007B28B2"/>
    <w:rsid w:val="007B5268"/>
    <w:rsid w:val="007B6B58"/>
    <w:rsid w:val="007C469C"/>
    <w:rsid w:val="007D4BFC"/>
    <w:rsid w:val="007E0BA7"/>
    <w:rsid w:val="007E257C"/>
    <w:rsid w:val="007E3A47"/>
    <w:rsid w:val="007F0DF4"/>
    <w:rsid w:val="00806696"/>
    <w:rsid w:val="00820A5A"/>
    <w:rsid w:val="00820EF9"/>
    <w:rsid w:val="008249FE"/>
    <w:rsid w:val="008278D2"/>
    <w:rsid w:val="00831252"/>
    <w:rsid w:val="00834B41"/>
    <w:rsid w:val="00835697"/>
    <w:rsid w:val="00853702"/>
    <w:rsid w:val="00855BBD"/>
    <w:rsid w:val="00856F83"/>
    <w:rsid w:val="008610C0"/>
    <w:rsid w:val="00862EFA"/>
    <w:rsid w:val="00872BD2"/>
    <w:rsid w:val="00875F76"/>
    <w:rsid w:val="00876591"/>
    <w:rsid w:val="008804A9"/>
    <w:rsid w:val="008830E6"/>
    <w:rsid w:val="00883DCE"/>
    <w:rsid w:val="00892112"/>
    <w:rsid w:val="00896CFA"/>
    <w:rsid w:val="008A1443"/>
    <w:rsid w:val="008A172E"/>
    <w:rsid w:val="008A399D"/>
    <w:rsid w:val="008D1CEE"/>
    <w:rsid w:val="008D5DF7"/>
    <w:rsid w:val="008D6916"/>
    <w:rsid w:val="008E11A5"/>
    <w:rsid w:val="008E275B"/>
    <w:rsid w:val="008E2EA4"/>
    <w:rsid w:val="008E3889"/>
    <w:rsid w:val="008E43A6"/>
    <w:rsid w:val="008E6402"/>
    <w:rsid w:val="008F0176"/>
    <w:rsid w:val="008F1D61"/>
    <w:rsid w:val="008F44D3"/>
    <w:rsid w:val="008F6B8F"/>
    <w:rsid w:val="009026BB"/>
    <w:rsid w:val="00905E11"/>
    <w:rsid w:val="00906E69"/>
    <w:rsid w:val="00910D66"/>
    <w:rsid w:val="00917395"/>
    <w:rsid w:val="009210E7"/>
    <w:rsid w:val="00933E10"/>
    <w:rsid w:val="00934DDF"/>
    <w:rsid w:val="00955C1A"/>
    <w:rsid w:val="00965D88"/>
    <w:rsid w:val="00970C7A"/>
    <w:rsid w:val="00975320"/>
    <w:rsid w:val="00984274"/>
    <w:rsid w:val="00991A4B"/>
    <w:rsid w:val="00992109"/>
    <w:rsid w:val="0099234D"/>
    <w:rsid w:val="00992963"/>
    <w:rsid w:val="00993AED"/>
    <w:rsid w:val="00995D08"/>
    <w:rsid w:val="009A682D"/>
    <w:rsid w:val="009B0A62"/>
    <w:rsid w:val="009B0CDA"/>
    <w:rsid w:val="009B32F0"/>
    <w:rsid w:val="009B5A8E"/>
    <w:rsid w:val="009C1E05"/>
    <w:rsid w:val="009C405B"/>
    <w:rsid w:val="009C5C96"/>
    <w:rsid w:val="009C6269"/>
    <w:rsid w:val="009C768A"/>
    <w:rsid w:val="009D7AC2"/>
    <w:rsid w:val="009E6CCA"/>
    <w:rsid w:val="009F37F1"/>
    <w:rsid w:val="00A02C41"/>
    <w:rsid w:val="00A071C7"/>
    <w:rsid w:val="00A1185C"/>
    <w:rsid w:val="00A177F1"/>
    <w:rsid w:val="00A179EE"/>
    <w:rsid w:val="00A203C0"/>
    <w:rsid w:val="00A21F06"/>
    <w:rsid w:val="00A2293B"/>
    <w:rsid w:val="00A2474F"/>
    <w:rsid w:val="00A35884"/>
    <w:rsid w:val="00A40F39"/>
    <w:rsid w:val="00A41A2E"/>
    <w:rsid w:val="00A44824"/>
    <w:rsid w:val="00A5163F"/>
    <w:rsid w:val="00A518A2"/>
    <w:rsid w:val="00A5391C"/>
    <w:rsid w:val="00A5470E"/>
    <w:rsid w:val="00A54E28"/>
    <w:rsid w:val="00A72E1C"/>
    <w:rsid w:val="00A733C2"/>
    <w:rsid w:val="00A73C5C"/>
    <w:rsid w:val="00A73DE8"/>
    <w:rsid w:val="00A9067F"/>
    <w:rsid w:val="00A9219D"/>
    <w:rsid w:val="00A96EC1"/>
    <w:rsid w:val="00AA0EA6"/>
    <w:rsid w:val="00AC300A"/>
    <w:rsid w:val="00AC74B4"/>
    <w:rsid w:val="00AD5E65"/>
    <w:rsid w:val="00AE40AB"/>
    <w:rsid w:val="00AF1678"/>
    <w:rsid w:val="00AF3027"/>
    <w:rsid w:val="00AF41B2"/>
    <w:rsid w:val="00B0138B"/>
    <w:rsid w:val="00B01CCD"/>
    <w:rsid w:val="00B0538D"/>
    <w:rsid w:val="00B06FEB"/>
    <w:rsid w:val="00B1157F"/>
    <w:rsid w:val="00B123F7"/>
    <w:rsid w:val="00B13FDE"/>
    <w:rsid w:val="00B1485B"/>
    <w:rsid w:val="00B160D6"/>
    <w:rsid w:val="00B17529"/>
    <w:rsid w:val="00B26513"/>
    <w:rsid w:val="00B266DF"/>
    <w:rsid w:val="00B26938"/>
    <w:rsid w:val="00B30D0B"/>
    <w:rsid w:val="00B32D16"/>
    <w:rsid w:val="00B344FD"/>
    <w:rsid w:val="00B36CC6"/>
    <w:rsid w:val="00B375A9"/>
    <w:rsid w:val="00B40840"/>
    <w:rsid w:val="00B55878"/>
    <w:rsid w:val="00B57703"/>
    <w:rsid w:val="00B60990"/>
    <w:rsid w:val="00B6134B"/>
    <w:rsid w:val="00B6676E"/>
    <w:rsid w:val="00B72269"/>
    <w:rsid w:val="00B81FDD"/>
    <w:rsid w:val="00B86269"/>
    <w:rsid w:val="00B868CA"/>
    <w:rsid w:val="00B94E93"/>
    <w:rsid w:val="00B97477"/>
    <w:rsid w:val="00BA0AA3"/>
    <w:rsid w:val="00BA12DE"/>
    <w:rsid w:val="00BA20BB"/>
    <w:rsid w:val="00BA38D5"/>
    <w:rsid w:val="00BA3923"/>
    <w:rsid w:val="00BB0BBB"/>
    <w:rsid w:val="00BB279B"/>
    <w:rsid w:val="00BB3E43"/>
    <w:rsid w:val="00BC17ED"/>
    <w:rsid w:val="00BD41D1"/>
    <w:rsid w:val="00BD60E1"/>
    <w:rsid w:val="00BD723E"/>
    <w:rsid w:val="00BE6245"/>
    <w:rsid w:val="00C14E42"/>
    <w:rsid w:val="00C15E63"/>
    <w:rsid w:val="00C24E66"/>
    <w:rsid w:val="00C2703D"/>
    <w:rsid w:val="00C32E3B"/>
    <w:rsid w:val="00C42756"/>
    <w:rsid w:val="00C51686"/>
    <w:rsid w:val="00C53787"/>
    <w:rsid w:val="00C57E5A"/>
    <w:rsid w:val="00C715FD"/>
    <w:rsid w:val="00C72ACB"/>
    <w:rsid w:val="00C72B4F"/>
    <w:rsid w:val="00C76F6F"/>
    <w:rsid w:val="00C82578"/>
    <w:rsid w:val="00C8594B"/>
    <w:rsid w:val="00C922FC"/>
    <w:rsid w:val="00C9389B"/>
    <w:rsid w:val="00CA56E7"/>
    <w:rsid w:val="00CC01F2"/>
    <w:rsid w:val="00CC1502"/>
    <w:rsid w:val="00CC3D69"/>
    <w:rsid w:val="00CC4D20"/>
    <w:rsid w:val="00CC7A55"/>
    <w:rsid w:val="00CD6297"/>
    <w:rsid w:val="00CF48FA"/>
    <w:rsid w:val="00D028BF"/>
    <w:rsid w:val="00D051B0"/>
    <w:rsid w:val="00D07C78"/>
    <w:rsid w:val="00D1108F"/>
    <w:rsid w:val="00D2198F"/>
    <w:rsid w:val="00D35DF1"/>
    <w:rsid w:val="00D5481E"/>
    <w:rsid w:val="00D55909"/>
    <w:rsid w:val="00D56137"/>
    <w:rsid w:val="00D57BE6"/>
    <w:rsid w:val="00D63BC7"/>
    <w:rsid w:val="00D63C45"/>
    <w:rsid w:val="00D65BCD"/>
    <w:rsid w:val="00D71839"/>
    <w:rsid w:val="00D71AA1"/>
    <w:rsid w:val="00D72E72"/>
    <w:rsid w:val="00D77FDD"/>
    <w:rsid w:val="00D822B5"/>
    <w:rsid w:val="00D8684C"/>
    <w:rsid w:val="00D9133F"/>
    <w:rsid w:val="00D91F46"/>
    <w:rsid w:val="00D92F91"/>
    <w:rsid w:val="00D97EB1"/>
    <w:rsid w:val="00DA0B6C"/>
    <w:rsid w:val="00DA6C4F"/>
    <w:rsid w:val="00DB400E"/>
    <w:rsid w:val="00DB6A0F"/>
    <w:rsid w:val="00DC1C9E"/>
    <w:rsid w:val="00DD04DE"/>
    <w:rsid w:val="00DD26F6"/>
    <w:rsid w:val="00DD4E52"/>
    <w:rsid w:val="00DD4E5A"/>
    <w:rsid w:val="00DE049C"/>
    <w:rsid w:val="00DE5571"/>
    <w:rsid w:val="00DE7C80"/>
    <w:rsid w:val="00DF7CA0"/>
    <w:rsid w:val="00E063D5"/>
    <w:rsid w:val="00E07254"/>
    <w:rsid w:val="00E1002A"/>
    <w:rsid w:val="00E122EF"/>
    <w:rsid w:val="00E129B5"/>
    <w:rsid w:val="00E14030"/>
    <w:rsid w:val="00E1600A"/>
    <w:rsid w:val="00E2206F"/>
    <w:rsid w:val="00E2360F"/>
    <w:rsid w:val="00E40F6E"/>
    <w:rsid w:val="00E51AD5"/>
    <w:rsid w:val="00E52490"/>
    <w:rsid w:val="00E55512"/>
    <w:rsid w:val="00E55796"/>
    <w:rsid w:val="00E568AF"/>
    <w:rsid w:val="00E600DC"/>
    <w:rsid w:val="00E602C6"/>
    <w:rsid w:val="00E701F9"/>
    <w:rsid w:val="00E720B6"/>
    <w:rsid w:val="00E74D65"/>
    <w:rsid w:val="00E80E89"/>
    <w:rsid w:val="00E818CD"/>
    <w:rsid w:val="00E86162"/>
    <w:rsid w:val="00E9031B"/>
    <w:rsid w:val="00E90383"/>
    <w:rsid w:val="00E9135E"/>
    <w:rsid w:val="00E92D3E"/>
    <w:rsid w:val="00E93A03"/>
    <w:rsid w:val="00E9488D"/>
    <w:rsid w:val="00E94CE2"/>
    <w:rsid w:val="00EA5425"/>
    <w:rsid w:val="00EA65CD"/>
    <w:rsid w:val="00EA6E1E"/>
    <w:rsid w:val="00EB41F5"/>
    <w:rsid w:val="00ED204B"/>
    <w:rsid w:val="00ED780A"/>
    <w:rsid w:val="00EE293E"/>
    <w:rsid w:val="00EE4456"/>
    <w:rsid w:val="00EF3FD1"/>
    <w:rsid w:val="00F00004"/>
    <w:rsid w:val="00F0281C"/>
    <w:rsid w:val="00F0476A"/>
    <w:rsid w:val="00F06630"/>
    <w:rsid w:val="00F10110"/>
    <w:rsid w:val="00F10FE3"/>
    <w:rsid w:val="00F11B71"/>
    <w:rsid w:val="00F1206F"/>
    <w:rsid w:val="00F23F0A"/>
    <w:rsid w:val="00F24427"/>
    <w:rsid w:val="00F342F2"/>
    <w:rsid w:val="00F36834"/>
    <w:rsid w:val="00F40F07"/>
    <w:rsid w:val="00F44422"/>
    <w:rsid w:val="00F61684"/>
    <w:rsid w:val="00F63CC2"/>
    <w:rsid w:val="00F64788"/>
    <w:rsid w:val="00F64E2F"/>
    <w:rsid w:val="00F71822"/>
    <w:rsid w:val="00F73623"/>
    <w:rsid w:val="00F7469A"/>
    <w:rsid w:val="00F904A9"/>
    <w:rsid w:val="00FA309C"/>
    <w:rsid w:val="00FA7701"/>
    <w:rsid w:val="00FB73DC"/>
    <w:rsid w:val="00FC2A35"/>
    <w:rsid w:val="00FD0A13"/>
    <w:rsid w:val="00FD233F"/>
    <w:rsid w:val="00FD354D"/>
    <w:rsid w:val="00FD7396"/>
    <w:rsid w:val="00FE05E0"/>
    <w:rsid w:val="00FE2F01"/>
    <w:rsid w:val="00FE42BF"/>
    <w:rsid w:val="00FE433F"/>
    <w:rsid w:val="00FE7F80"/>
    <w:rsid w:val="00FF019D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C0A794"/>
  <w15:chartTrackingRefBased/>
  <w15:docId w15:val="{DE2408D7-6401-423E-9F23-E85EBA56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0BB"/>
    <w:rPr>
      <w:rFonts w:ascii="Arial" w:hAnsi="Arial"/>
      <w:sz w:val="22"/>
      <w:lang w:eastAsia="en-US"/>
    </w:rPr>
  </w:style>
  <w:style w:type="paragraph" w:styleId="Titre1">
    <w:name w:val="heading 1"/>
    <w:aliases w:val="H1,Titre chanson"/>
    <w:basedOn w:val="Normal"/>
    <w:next w:val="Normal"/>
    <w:qFormat/>
    <w:rsid w:val="00883DCE"/>
    <w:pPr>
      <w:spacing w:after="120"/>
      <w:ind w:left="567" w:hanging="567"/>
      <w:outlineLvl w:val="0"/>
    </w:pPr>
    <w:rPr>
      <w:b/>
      <w:sz w:val="24"/>
      <w:szCs w:val="24"/>
    </w:rPr>
  </w:style>
  <w:style w:type="paragraph" w:styleId="Titre2">
    <w:name w:val="heading 2"/>
    <w:aliases w:val="H2,Interprète"/>
    <w:basedOn w:val="Titre1"/>
    <w:next w:val="Normal"/>
    <w:qFormat/>
    <w:rsid w:val="00BA20BB"/>
    <w:pPr>
      <w:ind w:left="0" w:firstLine="0"/>
      <w:outlineLvl w:val="1"/>
    </w:pPr>
    <w:rPr>
      <w:b w:val="0"/>
      <w:sz w:val="28"/>
      <w:szCs w:val="28"/>
    </w:rPr>
  </w:style>
  <w:style w:type="paragraph" w:styleId="Titre3">
    <w:name w:val="heading 3"/>
    <w:aliases w:val="H3"/>
    <w:basedOn w:val="Normal"/>
    <w:next w:val="Normal"/>
    <w:qFormat/>
    <w:rsid w:val="00BA20BB"/>
    <w:pPr>
      <w:spacing w:before="120" w:after="120"/>
      <w:outlineLvl w:val="2"/>
    </w:pPr>
    <w:rPr>
      <w:b/>
      <w:sz w:val="24"/>
      <w:szCs w:val="24"/>
    </w:rPr>
  </w:style>
  <w:style w:type="paragraph" w:styleId="Titre4">
    <w:name w:val="heading 4"/>
    <w:basedOn w:val="Normal"/>
    <w:next w:val="Normal"/>
    <w:qFormat/>
    <w:rsid w:val="00BA20BB"/>
    <w:pPr>
      <w:keepNext/>
      <w:jc w:val="right"/>
      <w:outlineLvl w:val="3"/>
    </w:pPr>
    <w:rPr>
      <w:b/>
      <w:bCs/>
      <w:sz w:val="20"/>
    </w:rPr>
  </w:style>
  <w:style w:type="paragraph" w:styleId="Titre9">
    <w:name w:val="heading 9"/>
    <w:basedOn w:val="Normal"/>
    <w:qFormat/>
    <w:rsid w:val="000B459E"/>
    <w:p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fotableau2">
    <w:name w:val="Info tableau 2"/>
    <w:basedOn w:val="Infotableau1"/>
    <w:next w:val="Infotableau1"/>
    <w:rsid w:val="00716116"/>
    <w:rPr>
      <w:sz w:val="24"/>
      <w:szCs w:val="24"/>
    </w:rPr>
  </w:style>
  <w:style w:type="paragraph" w:customStyle="1" w:styleId="Infotableau1">
    <w:name w:val="Info tableau 1"/>
    <w:rsid w:val="00716116"/>
    <w:pPr>
      <w:spacing w:before="120" w:after="120"/>
    </w:pPr>
    <w:rPr>
      <w:rFonts w:ascii="Arial" w:hAnsi="Arial" w:cs="Arial"/>
      <w:b/>
      <w:bCs/>
      <w:sz w:val="28"/>
      <w:lang w:eastAsia="en-US"/>
    </w:rPr>
  </w:style>
  <w:style w:type="paragraph" w:customStyle="1" w:styleId="P2-interligne">
    <w:name w:val="P2 - interligne"/>
    <w:basedOn w:val="P1-paragraphejustifi"/>
    <w:rsid w:val="00BA20BB"/>
    <w:pPr>
      <w:spacing w:after="0"/>
    </w:pPr>
    <w:rPr>
      <w:sz w:val="12"/>
      <w:szCs w:val="12"/>
    </w:rPr>
  </w:style>
  <w:style w:type="paragraph" w:customStyle="1" w:styleId="P1-paragraphejustifi">
    <w:name w:val="P1 - paragraphe justifié"/>
    <w:basedOn w:val="Normal"/>
    <w:link w:val="P1-paragraphejustifiCar"/>
    <w:rsid w:val="00BA20BB"/>
    <w:pPr>
      <w:spacing w:after="120"/>
      <w:jc w:val="both"/>
    </w:pPr>
  </w:style>
  <w:style w:type="paragraph" w:customStyle="1" w:styleId="P3-paragraphenumrot">
    <w:name w:val="P3 - paragraphe numéroté"/>
    <w:basedOn w:val="P1-paragraphejustifi"/>
    <w:next w:val="P4-retraitaprsP3"/>
    <w:rsid w:val="00BA20BB"/>
    <w:pPr>
      <w:numPr>
        <w:numId w:val="1"/>
      </w:numPr>
      <w:jc w:val="left"/>
    </w:pPr>
    <w:rPr>
      <w:bCs/>
      <w:szCs w:val="22"/>
    </w:rPr>
  </w:style>
  <w:style w:type="paragraph" w:customStyle="1" w:styleId="P4-retraitaprsP3">
    <w:name w:val="P4 - retrait après P3"/>
    <w:basedOn w:val="Normal"/>
    <w:rsid w:val="00BA20BB"/>
    <w:pPr>
      <w:spacing w:after="120"/>
      <w:ind w:left="426"/>
    </w:pPr>
  </w:style>
  <w:style w:type="paragraph" w:customStyle="1" w:styleId="Code">
    <w:name w:val="Code"/>
    <w:basedOn w:val="Normal"/>
    <w:link w:val="CodeCar"/>
    <w:rsid w:val="00BA20BB"/>
    <w:pPr>
      <w:pBdr>
        <w:top w:val="wave" w:sz="6" w:space="1" w:color="auto"/>
        <w:left w:val="wave" w:sz="6" w:space="11" w:color="auto"/>
        <w:bottom w:val="wave" w:sz="6" w:space="1" w:color="auto"/>
        <w:right w:val="wave" w:sz="6" w:space="0" w:color="auto"/>
      </w:pBdr>
      <w:shd w:val="clear" w:color="auto" w:fill="CCFFCC"/>
      <w:ind w:left="710"/>
    </w:pPr>
    <w:rPr>
      <w:rFonts w:ascii="Courier New" w:hAnsi="Courier New"/>
      <w:b/>
      <w:bCs/>
      <w:sz w:val="20"/>
    </w:rPr>
  </w:style>
  <w:style w:type="character" w:styleId="Marquedecommentaire">
    <w:name w:val="annotation reference"/>
    <w:semiHidden/>
    <w:rsid w:val="00BA20BB"/>
    <w:rPr>
      <w:sz w:val="16"/>
      <w:szCs w:val="16"/>
    </w:rPr>
  </w:style>
  <w:style w:type="paragraph" w:styleId="Commentaire">
    <w:name w:val="annotation text"/>
    <w:basedOn w:val="Normal"/>
    <w:semiHidden/>
    <w:rsid w:val="00BA20BB"/>
    <w:rPr>
      <w:sz w:val="20"/>
    </w:rPr>
  </w:style>
  <w:style w:type="paragraph" w:styleId="Objetducommentaire">
    <w:name w:val="annotation subject"/>
    <w:basedOn w:val="Commentaire"/>
    <w:next w:val="Commentaire"/>
    <w:semiHidden/>
    <w:rsid w:val="00BA20BB"/>
    <w:rPr>
      <w:b/>
      <w:bCs/>
    </w:rPr>
  </w:style>
  <w:style w:type="paragraph" w:styleId="Textedebulles">
    <w:name w:val="Balloon Text"/>
    <w:basedOn w:val="Normal"/>
    <w:semiHidden/>
    <w:rsid w:val="00BA20BB"/>
    <w:rPr>
      <w:rFonts w:ascii="Tahoma" w:hAnsi="Tahoma" w:cs="Tahoma"/>
      <w:sz w:val="16"/>
      <w:szCs w:val="16"/>
    </w:rPr>
  </w:style>
  <w:style w:type="paragraph" w:customStyle="1" w:styleId="Concept1">
    <w:name w:val="Concept 1"/>
    <w:basedOn w:val="Normal"/>
    <w:rsid w:val="00BA20BB"/>
    <w:pPr>
      <w:pBdr>
        <w:top w:val="single" w:sz="4" w:space="7" w:color="auto"/>
        <w:left w:val="single" w:sz="4" w:space="4" w:color="auto"/>
        <w:bottom w:val="single" w:sz="4" w:space="7" w:color="auto"/>
        <w:right w:val="single" w:sz="4" w:space="12" w:color="auto"/>
      </w:pBdr>
      <w:shd w:val="clear" w:color="auto" w:fill="FFCC99"/>
      <w:spacing w:before="60" w:after="60"/>
      <w:ind w:left="426" w:right="5810"/>
    </w:pPr>
    <w:rPr>
      <w:b/>
      <w:lang w:val="en-GB"/>
    </w:rPr>
  </w:style>
  <w:style w:type="paragraph" w:customStyle="1" w:styleId="P5-puceflcheaprsP3">
    <w:name w:val="P5 - puce flèchée après P3"/>
    <w:rsid w:val="00EA6E1E"/>
    <w:pPr>
      <w:numPr>
        <w:numId w:val="8"/>
      </w:numPr>
      <w:tabs>
        <w:tab w:val="clear" w:pos="567"/>
        <w:tab w:val="num" w:pos="426"/>
        <w:tab w:val="left" w:leader="dot" w:pos="10206"/>
      </w:tabs>
      <w:spacing w:after="60"/>
      <w:ind w:left="425" w:hanging="425"/>
    </w:pPr>
    <w:rPr>
      <w:rFonts w:ascii="Arial" w:hAnsi="Arial"/>
      <w:sz w:val="22"/>
      <w:lang w:val="fr-FR" w:eastAsia="en-US"/>
    </w:rPr>
  </w:style>
  <w:style w:type="paragraph" w:customStyle="1" w:styleId="P6-numrotationalphabtique">
    <w:name w:val="P6 - numérotation alphabétique"/>
    <w:basedOn w:val="P3-paragraphenumrot"/>
    <w:rsid w:val="00083B85"/>
    <w:pPr>
      <w:numPr>
        <w:numId w:val="3"/>
      </w:numPr>
      <w:tabs>
        <w:tab w:val="clear" w:pos="993"/>
        <w:tab w:val="num" w:pos="852"/>
      </w:tabs>
      <w:spacing w:after="0"/>
      <w:ind w:left="852" w:hanging="426"/>
    </w:pPr>
    <w:rPr>
      <w:b/>
      <w:szCs w:val="24"/>
    </w:rPr>
  </w:style>
  <w:style w:type="paragraph" w:customStyle="1" w:styleId="Puce1">
    <w:name w:val="Puce 1"/>
    <w:rsid w:val="00716116"/>
    <w:pPr>
      <w:numPr>
        <w:numId w:val="4"/>
      </w:numPr>
      <w:tabs>
        <w:tab w:val="clear" w:pos="1440"/>
        <w:tab w:val="num" w:pos="426"/>
      </w:tabs>
      <w:spacing w:after="60"/>
      <w:ind w:left="426" w:hanging="426"/>
    </w:pPr>
    <w:rPr>
      <w:rFonts w:ascii="Arial" w:hAnsi="Arial"/>
      <w:sz w:val="22"/>
      <w:lang w:val="fr-FR" w:eastAsia="en-US"/>
    </w:rPr>
  </w:style>
  <w:style w:type="paragraph" w:customStyle="1" w:styleId="Puce2">
    <w:name w:val="Puce 2"/>
    <w:basedOn w:val="Normal"/>
    <w:rsid w:val="00083B85"/>
    <w:pPr>
      <w:numPr>
        <w:numId w:val="5"/>
      </w:numPr>
      <w:tabs>
        <w:tab w:val="clear" w:pos="1440"/>
        <w:tab w:val="num" w:pos="852"/>
        <w:tab w:val="left" w:leader="dot" w:pos="10206"/>
      </w:tabs>
      <w:ind w:left="852" w:hanging="426"/>
    </w:pPr>
  </w:style>
  <w:style w:type="paragraph" w:customStyle="1" w:styleId="P7-retraitaprsP6">
    <w:name w:val="P7 - retrait après P6"/>
    <w:basedOn w:val="P4-retraitaprsP3"/>
    <w:rsid w:val="00BA20BB"/>
    <w:pPr>
      <w:ind w:left="1134"/>
    </w:pPr>
  </w:style>
  <w:style w:type="paragraph" w:customStyle="1" w:styleId="Espacerponse">
    <w:name w:val="Espace réponse"/>
    <w:semiHidden/>
    <w:rsid w:val="00BA20BB"/>
    <w:pPr>
      <w:tabs>
        <w:tab w:val="left" w:leader="dot" w:pos="9088"/>
      </w:tabs>
      <w:spacing w:before="120"/>
      <w:ind w:left="709"/>
    </w:pPr>
    <w:rPr>
      <w:rFonts w:ascii="Arial" w:hAnsi="Arial"/>
      <w:sz w:val="22"/>
      <w:lang w:val="fr-FR" w:eastAsia="en-US"/>
    </w:rPr>
  </w:style>
  <w:style w:type="table" w:styleId="Grilledutableau">
    <w:name w:val="Table Grid"/>
    <w:basedOn w:val="TableauNormal"/>
    <w:semiHidden/>
    <w:rsid w:val="00BA2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rsid w:val="00BA20BB"/>
    <w:pPr>
      <w:jc w:val="center"/>
    </w:pPr>
    <w:rPr>
      <w:bCs/>
      <w:lang w:val="fr-FR"/>
    </w:rPr>
  </w:style>
  <w:style w:type="paragraph" w:customStyle="1" w:styleId="Interaccord">
    <w:name w:val="Inter accord"/>
    <w:basedOn w:val="Normal"/>
    <w:semiHidden/>
    <w:rsid w:val="00BA20BB"/>
    <w:rPr>
      <w:rFonts w:ascii="Courier New" w:hAnsi="Courier New" w:cs="Courier New"/>
      <w:b/>
      <w:i/>
      <w:sz w:val="12"/>
      <w:szCs w:val="12"/>
      <w:lang w:val="en-GB"/>
    </w:rPr>
  </w:style>
  <w:style w:type="paragraph" w:customStyle="1" w:styleId="PieddepageJCS">
    <w:name w:val="Pied de page JCS"/>
    <w:basedOn w:val="Normal"/>
    <w:rsid w:val="00B97477"/>
    <w:pPr>
      <w:tabs>
        <w:tab w:val="center" w:pos="5236"/>
      </w:tabs>
    </w:pPr>
    <w:rPr>
      <w:rFonts w:cs="Arial"/>
      <w:sz w:val="20"/>
    </w:rPr>
  </w:style>
  <w:style w:type="paragraph" w:customStyle="1" w:styleId="Puce1-0ptavant-aprs">
    <w:name w:val="Puce 1 - 0pt avant-après"/>
    <w:basedOn w:val="Puce1"/>
    <w:rsid w:val="00083B85"/>
    <w:pPr>
      <w:spacing w:after="0"/>
      <w:ind w:left="425" w:hanging="425"/>
    </w:pPr>
  </w:style>
  <w:style w:type="paragraph" w:customStyle="1" w:styleId="Infotableaupuce">
    <w:name w:val="Info tableau puce"/>
    <w:rsid w:val="00716116"/>
    <w:pPr>
      <w:numPr>
        <w:numId w:val="6"/>
      </w:numPr>
      <w:ind w:left="714" w:hanging="357"/>
    </w:pPr>
    <w:rPr>
      <w:rFonts w:ascii="Arial" w:hAnsi="Arial" w:cs="Arial"/>
      <w:sz w:val="22"/>
      <w:szCs w:val="22"/>
      <w:lang w:eastAsia="en-US"/>
    </w:rPr>
  </w:style>
  <w:style w:type="paragraph" w:customStyle="1" w:styleId="Infotableautexte">
    <w:name w:val="Info tableau texte"/>
    <w:rsid w:val="00716116"/>
    <w:pPr>
      <w:spacing w:before="120" w:after="120"/>
    </w:pPr>
    <w:rPr>
      <w:rFonts w:ascii="Arial" w:hAnsi="Arial" w:cs="Arial"/>
      <w:sz w:val="22"/>
      <w:szCs w:val="22"/>
      <w:lang w:eastAsia="en-US"/>
    </w:rPr>
  </w:style>
  <w:style w:type="paragraph" w:styleId="En-tte">
    <w:name w:val="header"/>
    <w:basedOn w:val="Normal"/>
    <w:rsid w:val="0071611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6E1E"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rsid w:val="00A41A2E"/>
    <w:rPr>
      <w:color w:val="0000FF"/>
      <w:u w:val="single"/>
    </w:rPr>
  </w:style>
  <w:style w:type="character" w:styleId="Lienhypertextesuivivisit">
    <w:name w:val="FollowedHyperlink"/>
    <w:rsid w:val="005B6309"/>
    <w:rPr>
      <w:color w:val="800080"/>
      <w:u w:val="single"/>
    </w:rPr>
  </w:style>
  <w:style w:type="character" w:styleId="CodeHTML">
    <w:name w:val="HTML Code"/>
    <w:uiPriority w:val="99"/>
    <w:unhideWhenUsed/>
    <w:rsid w:val="008249FE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styleId="PrformatHTML">
    <w:name w:val="HTML Preformatted"/>
    <w:basedOn w:val="Normal"/>
    <w:link w:val="PrformatHTMLCar"/>
    <w:uiPriority w:val="99"/>
    <w:unhideWhenUsed/>
    <w:rsid w:val="008249F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hAnsi="Consolas" w:cs="Consolas"/>
      <w:sz w:val="20"/>
      <w:lang w:eastAsia="fr-CH"/>
    </w:rPr>
  </w:style>
  <w:style w:type="character" w:customStyle="1" w:styleId="PrformatHTMLCar">
    <w:name w:val="Préformaté HTML Car"/>
    <w:link w:val="PrformatHTML"/>
    <w:uiPriority w:val="99"/>
    <w:rsid w:val="008249FE"/>
    <w:rPr>
      <w:rFonts w:ascii="Consolas" w:hAnsi="Consolas" w:cs="Consolas"/>
      <w:shd w:val="clear" w:color="auto" w:fill="EEEEEE"/>
    </w:rPr>
  </w:style>
  <w:style w:type="paragraph" w:styleId="NormalWeb">
    <w:name w:val="Normal (Web)"/>
    <w:basedOn w:val="Normal"/>
    <w:uiPriority w:val="99"/>
    <w:unhideWhenUsed/>
    <w:rsid w:val="00A179EE"/>
    <w:rPr>
      <w:rFonts w:ascii="Times New Roman" w:hAnsi="Times New Roman"/>
      <w:color w:val="333333"/>
      <w:sz w:val="24"/>
      <w:szCs w:val="24"/>
      <w:lang w:eastAsia="fr-CH"/>
    </w:rPr>
  </w:style>
  <w:style w:type="character" w:styleId="lev">
    <w:name w:val="Strong"/>
    <w:uiPriority w:val="22"/>
    <w:qFormat/>
    <w:rsid w:val="00A179EE"/>
    <w:rPr>
      <w:b/>
      <w:bCs/>
    </w:rPr>
  </w:style>
  <w:style w:type="character" w:styleId="Accentuation">
    <w:name w:val="Emphasis"/>
    <w:uiPriority w:val="20"/>
    <w:qFormat/>
    <w:rsid w:val="009C768A"/>
    <w:rPr>
      <w:i/>
      <w:iCs/>
    </w:rPr>
  </w:style>
  <w:style w:type="character" w:customStyle="1" w:styleId="P1-paragraphejustifiCar">
    <w:name w:val="P1 - paragraphe justifié Car"/>
    <w:link w:val="P1-paragraphejustifi"/>
    <w:rsid w:val="002C2EEE"/>
    <w:rPr>
      <w:rFonts w:ascii="Arial" w:hAnsi="Arial"/>
      <w:sz w:val="22"/>
      <w:lang w:eastAsia="en-US"/>
    </w:rPr>
  </w:style>
  <w:style w:type="paragraph" w:customStyle="1" w:styleId="Script">
    <w:name w:val="Script"/>
    <w:basedOn w:val="Normal"/>
    <w:link w:val="ScriptCar"/>
    <w:rsid w:val="0060598A"/>
    <w:pPr>
      <w:shd w:val="clear" w:color="auto" w:fill="FBE4D5" w:themeFill="accent2" w:themeFillTint="33"/>
      <w:ind w:left="284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60598A"/>
    <w:rPr>
      <w:rFonts w:ascii="Courier New" w:hAnsi="Courier New"/>
      <w:b/>
      <w:bCs/>
      <w:shd w:val="clear" w:color="auto" w:fill="CCFFCC"/>
      <w:lang w:eastAsia="en-US"/>
    </w:rPr>
  </w:style>
  <w:style w:type="character" w:customStyle="1" w:styleId="ScriptCar">
    <w:name w:val="Script Car"/>
    <w:basedOn w:val="CodeCar"/>
    <w:link w:val="Script"/>
    <w:rsid w:val="0060598A"/>
    <w:rPr>
      <w:rFonts w:ascii="Consolas" w:hAnsi="Consolas"/>
      <w:b w:val="0"/>
      <w:bCs w:val="0"/>
      <w:sz w:val="22"/>
      <w:shd w:val="clear" w:color="auto" w:fill="FBE4D5" w:themeFill="accent2" w:themeFillTint="33"/>
      <w:lang w:eastAsia="en-US"/>
    </w:rPr>
  </w:style>
  <w:style w:type="paragraph" w:customStyle="1" w:styleId="Standard">
    <w:name w:val="Standard"/>
    <w:rsid w:val="006578F6"/>
    <w:pPr>
      <w:widowControl w:val="0"/>
      <w:suppressAutoHyphens/>
      <w:overflowPunct w:val="0"/>
      <w:autoSpaceDE w:val="0"/>
      <w:autoSpaceDN w:val="0"/>
      <w:textAlignment w:val="baseline"/>
    </w:pPr>
    <w:rPr>
      <w:rFonts w:ascii="Myriad Pro" w:hAnsi="Myriad Pro" w:cs="Tms Rmn"/>
      <w:kern w:val="3"/>
      <w:sz w:val="22"/>
      <w:lang w:val="fr-FR"/>
    </w:rPr>
  </w:style>
  <w:style w:type="paragraph" w:customStyle="1" w:styleId="code0">
    <w:name w:val="code"/>
    <w:basedOn w:val="Normal"/>
    <w:link w:val="codeCar0"/>
    <w:qFormat/>
    <w:rsid w:val="009C5C96"/>
    <w:pPr>
      <w:shd w:val="clear" w:color="auto" w:fill="FBE4D5" w:themeFill="accent2" w:themeFillTint="33"/>
    </w:pPr>
    <w:rPr>
      <w:rFonts w:ascii="Consolas" w:hAnsi="Consolas"/>
    </w:rPr>
  </w:style>
  <w:style w:type="paragraph" w:styleId="Paragraphedeliste">
    <w:name w:val="List Paragraph"/>
    <w:basedOn w:val="Normal"/>
    <w:uiPriority w:val="34"/>
    <w:qFormat/>
    <w:rsid w:val="0087659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8645B"/>
    <w:rPr>
      <w:color w:val="605E5C"/>
      <w:shd w:val="clear" w:color="auto" w:fill="E1DFDD"/>
    </w:rPr>
  </w:style>
  <w:style w:type="paragraph" w:customStyle="1" w:styleId="Solution-code">
    <w:name w:val="Solution - code"/>
    <w:basedOn w:val="code0"/>
    <w:link w:val="Solution-codeCar"/>
    <w:qFormat/>
    <w:rsid w:val="00674AC7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2EFD9" w:themeFill="accent6" w:themeFillTint="33"/>
      <w:autoSpaceDE w:val="0"/>
      <w:autoSpaceDN w:val="0"/>
      <w:adjustRightInd w:val="0"/>
    </w:pPr>
  </w:style>
  <w:style w:type="paragraph" w:customStyle="1" w:styleId="Solution-CONF">
    <w:name w:val="Solution - CONF"/>
    <w:basedOn w:val="Solution-code"/>
    <w:link w:val="Solution-CONFCar"/>
    <w:qFormat/>
    <w:rsid w:val="00A21F06"/>
    <w:pPr>
      <w:shd w:val="clear" w:color="auto" w:fill="C5E0B3" w:themeFill="accent6" w:themeFillTint="66"/>
      <w:ind w:firstLine="1134"/>
    </w:pPr>
    <w:rPr>
      <w:rFonts w:asciiTheme="minorHAnsi" w:hAnsiTheme="minorHAnsi" w:cstheme="minorHAnsi"/>
      <w:lang w:val="en-US"/>
    </w:rPr>
  </w:style>
  <w:style w:type="character" w:customStyle="1" w:styleId="codeCar0">
    <w:name w:val="code Car"/>
    <w:basedOn w:val="Policepardfaut"/>
    <w:link w:val="code0"/>
    <w:rsid w:val="00992963"/>
    <w:rPr>
      <w:rFonts w:ascii="Consolas" w:hAnsi="Consolas"/>
      <w:sz w:val="22"/>
      <w:shd w:val="clear" w:color="auto" w:fill="FBE4D5" w:themeFill="accent2" w:themeFillTint="33"/>
      <w:lang w:eastAsia="en-US"/>
    </w:rPr>
  </w:style>
  <w:style w:type="character" w:customStyle="1" w:styleId="Solution-codeCar">
    <w:name w:val="Solution - code Car"/>
    <w:basedOn w:val="codeCar0"/>
    <w:link w:val="Solution-code"/>
    <w:rsid w:val="00674AC7"/>
    <w:rPr>
      <w:rFonts w:ascii="Consolas" w:hAnsi="Consolas"/>
      <w:sz w:val="22"/>
      <w:shd w:val="clear" w:color="auto" w:fill="E2EFD9" w:themeFill="accent6" w:themeFillTint="33"/>
      <w:lang w:eastAsia="en-US"/>
    </w:rPr>
  </w:style>
  <w:style w:type="character" w:customStyle="1" w:styleId="Solution-CONFCar">
    <w:name w:val="Solution - CONF Car"/>
    <w:basedOn w:val="Solution-codeCar"/>
    <w:link w:val="Solution-CONF"/>
    <w:rsid w:val="00A21F06"/>
    <w:rPr>
      <w:rFonts w:asciiTheme="minorHAnsi" w:hAnsiTheme="minorHAnsi" w:cstheme="minorHAnsi"/>
      <w:sz w:val="22"/>
      <w:shd w:val="clear" w:color="auto" w:fill="C5E0B3" w:themeFill="accent6" w:themeFillTint="66"/>
      <w:lang w:val="en-US" w:eastAsia="en-US"/>
    </w:rPr>
  </w:style>
  <w:style w:type="paragraph" w:customStyle="1" w:styleId="paragraphe">
    <w:name w:val="paragraphe"/>
    <w:basedOn w:val="Normal"/>
    <w:link w:val="paragrapheCarCar"/>
    <w:rsid w:val="0039670B"/>
    <w:pPr>
      <w:spacing w:after="120"/>
      <w:jc w:val="both"/>
    </w:pPr>
    <w:rPr>
      <w:sz w:val="24"/>
      <w:lang w:val="x-none" w:eastAsia="fr-FR"/>
    </w:rPr>
  </w:style>
  <w:style w:type="character" w:customStyle="1" w:styleId="paragrapheCarCar">
    <w:name w:val="paragraphe Car Car"/>
    <w:link w:val="paragraphe"/>
    <w:locked/>
    <w:rsid w:val="0039670B"/>
    <w:rPr>
      <w:rFonts w:ascii="Arial" w:hAnsi="Arial"/>
      <w:sz w:val="24"/>
      <w:lang w:val="x-none" w:eastAsia="fr-FR"/>
    </w:rPr>
  </w:style>
  <w:style w:type="paragraph" w:customStyle="1" w:styleId="Titreobjectifs">
    <w:name w:val="Titre_objectifs"/>
    <w:basedOn w:val="Titre2"/>
    <w:next w:val="Puce"/>
    <w:rsid w:val="0039670B"/>
    <w:pPr>
      <w:spacing w:before="120" w:after="0"/>
    </w:pPr>
    <w:rPr>
      <w:rFonts w:ascii="Times New Roman" w:hAnsi="Times New Roman"/>
      <w:b/>
      <w:szCs w:val="20"/>
      <w:lang w:eastAsia="fr-FR"/>
    </w:rPr>
  </w:style>
  <w:style w:type="paragraph" w:customStyle="1" w:styleId="Puce">
    <w:name w:val="Puce"/>
    <w:link w:val="PuceCar"/>
    <w:autoRedefine/>
    <w:rsid w:val="00883DCE"/>
    <w:pPr>
      <w:tabs>
        <w:tab w:val="num" w:pos="360"/>
        <w:tab w:val="left" w:leader="dot" w:pos="10206"/>
      </w:tabs>
    </w:pPr>
    <w:rPr>
      <w:rFonts w:ascii="Arial" w:hAnsi="Arial" w:cs="Arial"/>
      <w:sz w:val="22"/>
      <w:szCs w:val="22"/>
      <w:lang w:eastAsia="fr-FR"/>
    </w:rPr>
  </w:style>
  <w:style w:type="character" w:customStyle="1" w:styleId="PuceCar">
    <w:name w:val="Puce Car"/>
    <w:link w:val="Puce"/>
    <w:rsid w:val="00883DCE"/>
    <w:rPr>
      <w:rFonts w:ascii="Arial" w:hAnsi="Arial" w:cs="Arial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0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43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910">
                  <w:marLeft w:val="150"/>
                  <w:marRight w:val="150"/>
                  <w:marTop w:val="150"/>
                  <w:marBottom w:val="15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060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6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387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733516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41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1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48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9685">
                  <w:marLeft w:val="150"/>
                  <w:marRight w:val="150"/>
                  <w:marTop w:val="150"/>
                  <w:marBottom w:val="15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\z_Modeles\EMF\EMF%20-%20exercice%20N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bbe46b-cb1d-4e56-8c99-5e3dbfb293e5" xsi:nil="true"/>
    <lcf76f155ced4ddcb4097134ff3c332f xmlns="32d4d717-cd3a-4b3d-8168-24cfd96cd6ea">
      <Terms xmlns="http://schemas.microsoft.com/office/infopath/2007/PartnerControls"/>
    </lcf76f155ced4ddcb4097134ff3c332f>
    <AppVersion xmlns="32d4d717-cd3a-4b3d-8168-24cfd96cd6ea" xsi:nil="true"/>
    <Invited_Students xmlns="32d4d717-cd3a-4b3d-8168-24cfd96cd6ea" xsi:nil="true"/>
    <Owner xmlns="32d4d717-cd3a-4b3d-8168-24cfd96cd6ea">
      <UserInfo>
        <DisplayName/>
        <AccountId xsi:nil="true"/>
        <AccountType/>
      </UserInfo>
    </Owner>
    <Teams_Channel_Section_Location xmlns="32d4d717-cd3a-4b3d-8168-24cfd96cd6ea" xsi:nil="true"/>
    <DefaultSectionNames xmlns="32d4d717-cd3a-4b3d-8168-24cfd96cd6ea" xsi:nil="true"/>
    <TeamsChannelId xmlns="32d4d717-cd3a-4b3d-8168-24cfd96cd6ea" xsi:nil="true"/>
    <Invited_Teachers xmlns="32d4d717-cd3a-4b3d-8168-24cfd96cd6ea" xsi:nil="true"/>
    <FolderType xmlns="32d4d717-cd3a-4b3d-8168-24cfd96cd6ea" xsi:nil="true"/>
    <CultureName xmlns="32d4d717-cd3a-4b3d-8168-24cfd96cd6ea" xsi:nil="true"/>
    <Student_Groups xmlns="32d4d717-cd3a-4b3d-8168-24cfd96cd6ea">
      <UserInfo>
        <DisplayName/>
        <AccountId xsi:nil="true"/>
        <AccountType/>
      </UserInfo>
    </Student_Groups>
    <Self_Registration_Enabled xmlns="32d4d717-cd3a-4b3d-8168-24cfd96cd6ea" xsi:nil="true"/>
    <Is_Collaboration_Space_Locked xmlns="32d4d717-cd3a-4b3d-8168-24cfd96cd6ea" xsi:nil="true"/>
    <Teachers xmlns="32d4d717-cd3a-4b3d-8168-24cfd96cd6ea">
      <UserInfo>
        <DisplayName/>
        <AccountId xsi:nil="true"/>
        <AccountType/>
      </UserInfo>
    </Teachers>
    <Students xmlns="32d4d717-cd3a-4b3d-8168-24cfd96cd6ea">
      <UserInfo>
        <DisplayName/>
        <AccountId xsi:nil="true"/>
        <AccountType/>
      </UserInfo>
    </Students>
    <Templates xmlns="32d4d717-cd3a-4b3d-8168-24cfd96cd6ea" xsi:nil="true"/>
    <LMS_Mappings xmlns="32d4d717-cd3a-4b3d-8168-24cfd96cd6ea" xsi:nil="true"/>
    <IsNotebookLocked xmlns="32d4d717-cd3a-4b3d-8168-24cfd96cd6ea" xsi:nil="true"/>
    <NotebookType xmlns="32d4d717-cd3a-4b3d-8168-24cfd96cd6ea" xsi:nil="true"/>
    <Distribution_Groups xmlns="32d4d717-cd3a-4b3d-8168-24cfd96cd6ea" xsi:nil="true"/>
    <Math_Settings xmlns="32d4d717-cd3a-4b3d-8168-24cfd96cd6ea" xsi:nil="true"/>
    <Has_Teacher_Only_SectionGroup xmlns="32d4d717-cd3a-4b3d-8168-24cfd96cd6e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ED870E36F6F4C976CEAC6988F82A5" ma:contentTypeVersion="35" ma:contentTypeDescription="Crée un document." ma:contentTypeScope="" ma:versionID="773d5d6a52f7b82c1684e0c628fc7978">
  <xsd:schema xmlns:xsd="http://www.w3.org/2001/XMLSchema" xmlns:xs="http://www.w3.org/2001/XMLSchema" xmlns:p="http://schemas.microsoft.com/office/2006/metadata/properties" xmlns:ns2="32d4d717-cd3a-4b3d-8168-24cfd96cd6ea" xmlns:ns3="5cbbe46b-cb1d-4e56-8c99-5e3dbfb293e5" targetNamespace="http://schemas.microsoft.com/office/2006/metadata/properties" ma:root="true" ma:fieldsID="0f754f615443b92e8cceb99deed74528" ns2:_="" ns3:_="">
    <xsd:import namespace="32d4d717-cd3a-4b3d-8168-24cfd96cd6ea"/>
    <xsd:import namespace="5cbbe46b-cb1d-4e56-8c99-5e3dbfb293e5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4d717-cd3a-4b3d-8168-24cfd96cd6e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be46b-cb1d-4e56-8c99-5e3dbfb293e5" elementFormDefault="qualified">
    <xsd:import namespace="http://schemas.microsoft.com/office/2006/documentManagement/types"/>
    <xsd:import namespace="http://schemas.microsoft.com/office/infopath/2007/PartnerControls"/>
    <xsd:element name="TaxCatchAll" ma:index="37" nillable="true" ma:displayName="Taxonomy Catch All Column" ma:hidden="true" ma:list="{1733f708-4d36-4008-a0be-686484e76be2}" ma:internalName="TaxCatchAll" ma:showField="CatchAllData" ma:web="5cbbe46b-cb1d-4e56-8c99-5e3dbfb29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1EC21-96CF-4D72-BD1C-0F2E8D45AEFC}">
  <ds:schemaRefs>
    <ds:schemaRef ds:uri="http://schemas.microsoft.com/office/2006/metadata/properties"/>
    <ds:schemaRef ds:uri="http://schemas.microsoft.com/office/infopath/2007/PartnerControls"/>
    <ds:schemaRef ds:uri="c0d6cf28-4ce3-43e6-a68e-f7330ffadbee"/>
    <ds:schemaRef ds:uri="1fde0c42-5af3-4cc9-8ebe-32f4998b51ae"/>
  </ds:schemaRefs>
</ds:datastoreItem>
</file>

<file path=customXml/itemProps2.xml><?xml version="1.0" encoding="utf-8"?>
<ds:datastoreItem xmlns:ds="http://schemas.openxmlformats.org/officeDocument/2006/customXml" ds:itemID="{E99A145F-539A-461B-AF37-0E6EC32BE925}"/>
</file>

<file path=customXml/itemProps3.xml><?xml version="1.0" encoding="utf-8"?>
<ds:datastoreItem xmlns:ds="http://schemas.openxmlformats.org/officeDocument/2006/customXml" ds:itemID="{95E88105-3EBD-4BA1-B8F3-813BBA4037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B07464-093C-442F-98DF-2A281C60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H:\Doc\z_Modeles\EMF\EMF - exercice NS.dot</Template>
  <TotalTime>26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- Exercice 1</vt:lpstr>
    </vt:vector>
  </TitlesOfParts>
  <Company>Dell Computer Corporation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- Exercice 1</dc:title>
  <dc:subject/>
  <dc:creator>Jean-Claude Stritt</dc:creator>
  <cp:keywords/>
  <dc:description/>
  <cp:lastModifiedBy>Badoud Quentin</cp:lastModifiedBy>
  <cp:revision>377</cp:revision>
  <cp:lastPrinted>2022-11-16T14:20:00Z</cp:lastPrinted>
  <dcterms:created xsi:type="dcterms:W3CDTF">2019-08-28T14:21:00Z</dcterms:created>
  <dcterms:modified xsi:type="dcterms:W3CDTF">2024-05-21T17:20:00Z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0x0101005214BE70331A61498A64D1578AB025B5</vt:lpwstr>
  </property>
  <property fmtid="{D5CDD505-2E9C-101B-9397-08002B2CF9AE}" pid="3" name="MediaServiceImageTags">
    <vt:lpwstr/>
  </property>
</Properties>
</file>